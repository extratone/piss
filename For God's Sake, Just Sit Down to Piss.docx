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42BEEE4E" w14:textId="15719284" w:rsidR="00225D79" w:rsidRPr="009E2F05" w:rsidRDefault="00D20F65" w:rsidP="00A619FA">
      <w:pPr>
        <w:pStyle w:val="Heading1"/>
      </w:pPr>
      <w:r>
        <w:t>DISCLAIMATION</w:t>
      </w:r>
    </w:p>
    <w:p w14:paraId="7EAD3D4F" w14:textId="06499956" w:rsidR="00225D79" w:rsidRPr="00225D79" w:rsidRDefault="00225D79" w:rsidP="00225D79">
      <w:r w:rsidRPr="00225D79">
        <w:t xml:space="preserve">I am a young man and I have made </w:t>
      </w:r>
      <w:proofErr w:type="gramStart"/>
      <w:r w:rsidRPr="00225D79">
        <w:t>a lot of</w:t>
      </w:r>
      <w:proofErr w:type="gramEnd"/>
      <w:r w:rsidRPr="00225D79">
        <w:t xml:space="preserve"> mistakes. Before writing this volume, I thought it important to disclaim </w:t>
      </w:r>
      <w:proofErr w:type="gramStart"/>
      <w:r w:rsidRPr="00225D79">
        <w:t>a few</w:t>
      </w:r>
      <w:proofErr w:type="gramEnd"/>
      <w:r w:rsidRPr="00225D79">
        <w:t xml:space="preserve"> things. I am only twenty-six years old. In response to this truth, a Mastodon friend </w:t>
      </w:r>
      <w:proofErr w:type="gramStart"/>
      <w:r w:rsidRPr="00225D79">
        <w:t>replied</w:t>
      </w:r>
      <w:proofErr w:type="gramEnd"/>
      <w:r w:rsidRPr="00225D79">
        <w:t xml:space="preserve"> “I'm laughing at you and the best part is you won't truly understand why, in any deep and meaningful way, for another 20 years.” (All </w:t>
      </w:r>
      <w:proofErr w:type="gramStart"/>
      <w:r w:rsidRPr="00225D79">
        <w:t>I’d</w:t>
      </w:r>
      <w:proofErr w:type="gramEnd"/>
      <w:r w:rsidRPr="00225D79">
        <w:t xml:space="preserve"> told him was that I was writing an advice book for young men.) I must acknowledge that - from any reasonable perspective - my quantity of wisdom is significantly less than that of the average human being, considering the median age of all human beings was just over 29 years old in 2015.</w:t>
      </w:r>
      <w:r w:rsidRPr="00225D79">
        <w:rPr>
          <w:vertAlign w:val="superscript"/>
        </w:rPr>
        <w:footnoteReference w:id="2"/>
      </w:r>
      <w:r w:rsidRPr="00225D79">
        <w:t xml:space="preserve"> It is more likely than not that revisiting this book just five or ten years in the future will make me cringe fatally. Selflessly, I have invested in it anyway. I am exposed too regularly to men 15-30 who exist in all apparent obliviousness to themselves and how the rest of humanity perceives them. They wear t-shirts and athletic shorts on dates with female counterparts who have spent an hour at minimum prepping themselves, aesthetically. Modern male institutions flood their brand images with a general emphasis on </w:t>
      </w:r>
      <w:r w:rsidRPr="00225D79">
        <w:rPr>
          <w:i/>
          <w:iCs/>
        </w:rPr>
        <w:t>confidence</w:t>
      </w:r>
      <w:r w:rsidRPr="00225D79">
        <w:t xml:space="preserve"> and </w:t>
      </w:r>
      <w:r w:rsidRPr="00225D79">
        <w:rPr>
          <w:i/>
          <w:iCs/>
        </w:rPr>
        <w:t>independence despite of-</w:t>
      </w:r>
      <w:r w:rsidRPr="00225D79">
        <w:t xml:space="preserve"> oblivious to the complete lack of cultural challenge to their concept of personal masculinity from anyone at all (much less anyone in power.)</w:t>
      </w:r>
    </w:p>
    <w:p w14:paraId="5715ECA5" w14:textId="77777777" w:rsidR="00225D79" w:rsidRPr="00225D79" w:rsidRDefault="00225D79" w:rsidP="00225D79">
      <w:r w:rsidRPr="00225D79">
        <w:t xml:space="preserve">While I may joke about this book being the </w:t>
      </w:r>
      <w:r w:rsidRPr="00225D79">
        <w:rPr>
          <w:i/>
          <w:iCs/>
        </w:rPr>
        <w:t>Holy Bible II</w:t>
      </w:r>
      <w:r w:rsidRPr="00225D79">
        <w:t xml:space="preserve">, </w:t>
      </w:r>
      <w:proofErr w:type="gramStart"/>
      <w:r w:rsidRPr="00225D79">
        <w:t>I think it</w:t>
      </w:r>
      <w:proofErr w:type="gramEnd"/>
      <w:r w:rsidRPr="00225D79">
        <w:t xml:space="preserve"> is important that I first address the real scope of my authority – both to the extent I personally measure and that which you should as the reader. I have very specifically endeavored to avoid giving advice which I myself definitively do not follow. In the interest of full disclosure, it should be acknowledged that I began this book in the same year which my driver’s license was suspended after I very drunkenly rear-ended a car one December night and then hit </w:t>
      </w:r>
      <w:r w:rsidRPr="00225D79">
        <w:rPr>
          <w:i/>
          <w:iCs/>
        </w:rPr>
        <w:t>another</w:t>
      </w:r>
      <w:r w:rsidRPr="00225D79">
        <w:t xml:space="preserve"> parked vehicle after fleeing because I had allowed my insurance to expire, further exasperating the state of extreme depression I had already existed in. I dispensed </w:t>
      </w:r>
      <w:proofErr w:type="gramStart"/>
      <w:r w:rsidRPr="00225D79">
        <w:t>most of</w:t>
      </w:r>
      <w:proofErr w:type="gramEnd"/>
      <w:r w:rsidRPr="00225D79">
        <w:t xml:space="preserve"> the advice in this self-</w:t>
      </w:r>
      <w:proofErr w:type="spellStart"/>
      <w:r w:rsidRPr="00225D79">
        <w:t>helpish</w:t>
      </w:r>
      <w:proofErr w:type="spellEnd"/>
      <w:r w:rsidRPr="00225D79">
        <w:t xml:space="preserve"> work from my 70-year-old mother’s basement, who was supporting me entirely. That considered, I have done my best to avoid hypocrisy, and I hope you will find little of it. If you do – and/or if you are unsatisfied with this book in any </w:t>
      </w:r>
      <w:r w:rsidRPr="00225D79">
        <w:rPr>
          <w:i/>
          <w:iCs/>
        </w:rPr>
        <w:t>other</w:t>
      </w:r>
      <w:r w:rsidRPr="00225D79">
        <w:t xml:space="preserve"> way, please feel free to harass me publicly and demand a refund. (My contact information is printed in the pages just preceding this preface.)</w:t>
      </w:r>
    </w:p>
    <w:p w14:paraId="7F2453F9" w14:textId="77777777" w:rsidR="00225D79" w:rsidRPr="00225D79" w:rsidRDefault="00225D79" w:rsidP="00225D79">
      <w:proofErr w:type="gramStart"/>
      <w:r w:rsidRPr="00225D79">
        <w:t>Likely out</w:t>
      </w:r>
      <w:proofErr w:type="gramEnd"/>
      <w:r w:rsidRPr="00225D79">
        <w:t xml:space="preserve"> of vanity, I also think it important that I disclaim the nature of this book as an almost entirely non-academic work. I have zero formal training in psychology, sociology, or any culture studies, </w:t>
      </w:r>
      <w:r w:rsidRPr="00225D79">
        <w:lastRenderedPageBreak/>
        <w:t xml:space="preserve">whatsoever, nor even any particular </w:t>
      </w:r>
      <w:r w:rsidRPr="00225D79">
        <w:rPr>
          <w:i/>
          <w:iCs/>
        </w:rPr>
        <w:t>interest</w:t>
      </w:r>
      <w:r w:rsidRPr="00225D79">
        <w:t xml:space="preserve"> in cultural commentary. From my perspective, this frees me from a great amount of effort in research that </w:t>
      </w:r>
      <w:proofErr w:type="gramStart"/>
      <w:r w:rsidRPr="00225D79">
        <w:t>probably wouldn’t</w:t>
      </w:r>
      <w:proofErr w:type="gramEnd"/>
      <w:r w:rsidRPr="00225D79">
        <w:t xml:space="preserve"> have resulted in any grandiose insight, anyway. I do hope you will find </w:t>
      </w:r>
      <w:proofErr w:type="gramStart"/>
      <w:r w:rsidRPr="00225D79">
        <w:t>some</w:t>
      </w:r>
      <w:proofErr w:type="gramEnd"/>
      <w:r w:rsidRPr="00225D79">
        <w:t xml:space="preserve"> unique ideas here, or (more likely) some entertainment. At best, I hope to stand entirely distinct from wellness culture and the writing it produces. Else, </w:t>
      </w:r>
      <w:proofErr w:type="gramStart"/>
      <w:r w:rsidRPr="00225D79">
        <w:t>I’m</w:t>
      </w:r>
      <w:proofErr w:type="gramEnd"/>
      <w:r w:rsidRPr="00225D79">
        <w:t xml:space="preserve"> afraid the effort on both of our respective parts will have been entirely wasted.</w:t>
      </w:r>
    </w:p>
    <w:p w14:paraId="2FB67616" w14:textId="74883270" w:rsidR="00225D79" w:rsidRPr="00A604D8" w:rsidRDefault="00225D79" w:rsidP="00225D79">
      <w:r w:rsidRPr="00225D79">
        <w:t xml:space="preserve">I would also like to make it clear that this book is not intended as </w:t>
      </w:r>
      <w:r w:rsidRPr="00225D79">
        <w:rPr>
          <w:i/>
          <w:iCs/>
        </w:rPr>
        <w:t>A Guide to Living Exactly Like David Blue</w:t>
      </w:r>
      <w:r w:rsidRPr="00225D79">
        <w:t xml:space="preserve">, nor should its function necessitate that you admire, respect, or regard me at all positively. If I have composed it correctly, even the most vicious, diehard archenemies of David Blue should find something worthwhile within these pages. </w:t>
      </w:r>
      <w:r w:rsidR="00BC6901">
        <w:t>It</w:t>
      </w:r>
      <w:r w:rsidR="00F564CE">
        <w:t xml:space="preserve"> is</w:t>
      </w:r>
      <w:r w:rsidR="00BC6901">
        <w:t xml:space="preserve"> </w:t>
      </w:r>
      <w:r w:rsidR="00F564CE">
        <w:t xml:space="preserve">a virtual certainty that I </w:t>
      </w:r>
      <w:proofErr w:type="gramStart"/>
      <w:r w:rsidR="00F564CE">
        <w:t>wrote</w:t>
      </w:r>
      <w:proofErr w:type="gramEnd"/>
      <w:r w:rsidR="00F564CE">
        <w:t xml:space="preserve"> this book </w:t>
      </w:r>
      <w:r w:rsidR="00936B2D">
        <w:t xml:space="preserve">for largely self-serving purposes, but I </w:t>
      </w:r>
      <w:r w:rsidR="00C53384">
        <w:t xml:space="preserve">promise it wouldn’t have happened if I had worked without a genuine desire to better </w:t>
      </w:r>
      <w:r w:rsidR="00C53384">
        <w:rPr>
          <w:i/>
          <w:iCs/>
        </w:rPr>
        <w:t>somebody</w:t>
      </w:r>
      <w:r w:rsidR="00C53384">
        <w:t>’s life</w:t>
      </w:r>
      <w:r w:rsidR="00A604D8">
        <w:t xml:space="preserve">. You know the classical justification, here… Regardless of how realistic the endeavor may be, I hope to spare </w:t>
      </w:r>
      <w:r w:rsidR="00C20FBE">
        <w:t>at least a single soul from at least a one of my adolescent male mistakes.</w:t>
      </w:r>
    </w:p>
    <w:p w14:paraId="0CBF2479" w14:textId="77777777" w:rsidR="00F564CE" w:rsidRDefault="00F564CE" w:rsidP="00225D79"/>
    <w:p w14:paraId="34E0D3BD" w14:textId="31898250" w:rsidR="00225D79" w:rsidRDefault="00225D79" w:rsidP="00A619FA">
      <w:pPr>
        <w:pStyle w:val="Heading1"/>
      </w:pPr>
      <w:r>
        <w:t xml:space="preserve">Chapter I: </w:t>
      </w:r>
      <w:r w:rsidRPr="002944CD">
        <w:t xml:space="preserve">Apathy </w:t>
      </w:r>
      <w:r>
        <w:t>Misconceived</w:t>
      </w:r>
    </w:p>
    <w:p w14:paraId="7788E5A2" w14:textId="77777777" w:rsidR="00225D79" w:rsidRPr="00225D79" w:rsidRDefault="00225D79" w:rsidP="00225D79">
      <w:r w:rsidRPr="00225D79">
        <w:t>American society worships apathy. You must accept this assumption before you proceed.</w:t>
      </w:r>
      <w:r w:rsidRPr="00225D79">
        <w:rPr>
          <w:vertAlign w:val="superscript"/>
        </w:rPr>
        <w:footnoteReference w:id="3"/>
      </w:r>
      <w:r w:rsidRPr="00225D79">
        <w:t xml:space="preserve"> This worship is weaved throughout contemporary American music – in hip-hop and rap, especially – through our television, our cinema, and our politics. I would hypothesize we romanticize it so much largely because we think of it as a true escape from all criticism – a means of immunity from the opinions of other people, which we believe will grant us immense power over them. Even the Christian bible contains </w:t>
      </w:r>
      <w:proofErr w:type="gramStart"/>
      <w:r w:rsidRPr="00225D79">
        <w:t>numerous</w:t>
      </w:r>
      <w:proofErr w:type="gramEnd"/>
      <w:r w:rsidRPr="00225D79">
        <w:t xml:space="preserve"> passages which argue in favor of forsaking the opinion of other people for what God thinks. Galatians 1:10 is perhaps the most explicit: “Am I now trying to win the approval of human beings, or of God? Or am I trying to please people? If I were still trying to please people, I would not be a servant of Christ.” It is far from an obscure idea: I have personally been audience to </w:t>
      </w:r>
      <w:proofErr w:type="gramStart"/>
      <w:r w:rsidRPr="00225D79">
        <w:t>many</w:t>
      </w:r>
      <w:proofErr w:type="gramEnd"/>
      <w:r w:rsidRPr="00225D79">
        <w:t xml:space="preserve"> sermons including the theme as well as party to mention of it by individual believers. For God’s people, the effective result is the same as those of other beliefs who hold apathy in high regard, generally: power in immunity from those with the capability to directly express it.</w:t>
      </w:r>
    </w:p>
    <w:p w14:paraId="59DE756E" w14:textId="77777777" w:rsidR="00225D79" w:rsidRPr="00225D79" w:rsidRDefault="00225D79" w:rsidP="00225D79">
      <w:r w:rsidRPr="00225D79">
        <w:rPr>
          <w:i/>
          <w:iCs/>
        </w:rPr>
        <w:t xml:space="preserve">Whatever </w:t>
      </w:r>
      <w:proofErr w:type="gramStart"/>
      <w:r w:rsidRPr="00225D79">
        <w:rPr>
          <w:i/>
          <w:iCs/>
        </w:rPr>
        <w:t>you’re</w:t>
      </w:r>
      <w:proofErr w:type="gramEnd"/>
      <w:r w:rsidRPr="00225D79">
        <w:rPr>
          <w:i/>
          <w:iCs/>
        </w:rPr>
        <w:t xml:space="preserve"> doing, it’s okay</w:t>
      </w:r>
      <w:r w:rsidRPr="00225D79">
        <w:t xml:space="preserve">. I have encountered a great many people – mostly men, though there are definitely a number of memorable women – who have at some point expressed to me variations of “I really don’t care what other people think,” with </w:t>
      </w:r>
      <w:proofErr w:type="gramStart"/>
      <w:r w:rsidRPr="00225D79">
        <w:t>a very special</w:t>
      </w:r>
      <w:proofErr w:type="gramEnd"/>
      <w:r w:rsidRPr="00225D79">
        <w:t xml:space="preserve"> sort of insistence, most often with an implicit suggestion that they believe themselves truly unusually in this regard.</w:t>
      </w:r>
    </w:p>
    <w:p w14:paraId="464BE749" w14:textId="2A3B43EF" w:rsidR="00225D79" w:rsidRDefault="00225D79" w:rsidP="00225D79">
      <w:r w:rsidRPr="00225D79">
        <w:t xml:space="preserve">If there is one idea of mine you ever engage with – in this book or otherwise – it is best distilled in this single sentence: </w:t>
      </w:r>
      <w:r w:rsidRPr="00225D79">
        <w:rPr>
          <w:b/>
          <w:bCs/>
        </w:rPr>
        <w:t xml:space="preserve">you do not </w:t>
      </w:r>
      <w:r w:rsidRPr="00225D79">
        <w:rPr>
          <w:b/>
          <w:bCs/>
          <w:i/>
          <w:iCs/>
        </w:rPr>
        <w:t>actually</w:t>
      </w:r>
      <w:r w:rsidRPr="00225D79">
        <w:rPr>
          <w:b/>
          <w:bCs/>
        </w:rPr>
        <w:t xml:space="preserve"> want to attain a state of true apathy</w:t>
      </w:r>
      <w:r w:rsidRPr="00225D79">
        <w:t xml:space="preserve">, trust me. It is extremely unhealthy, miserable, and alienating. I have existed for an excruciatingly long time trapped in a state of being truly unable to care about anything in the face of a great, varying effort to do so. It is </w:t>
      </w:r>
      <w:proofErr w:type="gramStart"/>
      <w:r w:rsidRPr="00225D79">
        <w:t>very far</w:t>
      </w:r>
      <w:proofErr w:type="gramEnd"/>
      <w:r w:rsidRPr="00225D79">
        <w:t xml:space="preserve"> from the immunity imbued in terms like </w:t>
      </w:r>
      <w:r w:rsidRPr="00225D79">
        <w:rPr>
          <w:i/>
          <w:iCs/>
        </w:rPr>
        <w:t>carefree</w:t>
      </w:r>
      <w:r w:rsidRPr="00225D79">
        <w:t xml:space="preserve"> – in reality, it is manifested in extreme depression. It is less </w:t>
      </w:r>
      <w:r w:rsidRPr="00225D79">
        <w:rPr>
          <w:i/>
          <w:iCs/>
        </w:rPr>
        <w:t>immunity</w:t>
      </w:r>
      <w:r w:rsidRPr="00225D79">
        <w:t xml:space="preserve"> than it is </w:t>
      </w:r>
      <w:r w:rsidRPr="00225D79">
        <w:rPr>
          <w:i/>
          <w:iCs/>
        </w:rPr>
        <w:t>distance</w:t>
      </w:r>
      <w:r w:rsidRPr="00225D79">
        <w:t xml:space="preserve"> from an essential part of life. If I ever was in a mindset of explicitly idealizing life without a care, it was </w:t>
      </w:r>
      <w:proofErr w:type="gramStart"/>
      <w:r w:rsidRPr="00225D79">
        <w:t>almost too</w:t>
      </w:r>
      <w:proofErr w:type="gramEnd"/>
      <w:r w:rsidRPr="00225D79">
        <w:t xml:space="preserve"> long ago to remember and likely my greatest regret. </w:t>
      </w:r>
      <w:proofErr w:type="gramStart"/>
      <w:r w:rsidRPr="00225D79">
        <w:t>However</w:t>
      </w:r>
      <w:proofErr w:type="gramEnd"/>
      <w:r w:rsidRPr="00225D79">
        <w:t xml:space="preserve"> I ended up in this state – by nature, nurture, study, habit, regimen, or even coercion – my utter inability to connect with thoughts held by family, friends, colleagues, or parties of all intention regarding my actions, work, or ideas has undebatably crippled me and formed an immense obstacle in the way of much of what I have wished to accomplish in my life.</w:t>
      </w:r>
    </w:p>
    <w:p w14:paraId="7CAD4D7A" w14:textId="77777777" w:rsidR="00042894" w:rsidRDefault="00042894">
      <w:pPr>
        <w:rPr>
          <w:rFonts w:ascii="Aktiv Grotesk Black" w:eastAsiaTheme="majorEastAsia" w:hAnsi="Aktiv Grotesk Black" w:cstheme="majorBidi"/>
          <w:caps/>
          <w:color w:val="DA2573"/>
          <w:sz w:val="37"/>
          <w:szCs w:val="32"/>
          <w:u w:val="dottedHeavy" w:color="DA2573"/>
        </w:rPr>
      </w:pPr>
      <w:r>
        <w:br w:type="page"/>
      </w:r>
    </w:p>
    <w:p w14:paraId="61861588" w14:textId="46DAD316" w:rsidR="00042894" w:rsidRDefault="008C2B18" w:rsidP="00A619FA">
      <w:pPr>
        <w:pStyle w:val="Heading1"/>
      </w:pPr>
      <w:r>
        <w:rPr>
          <w:noProof/>
        </w:rPr>
        <w:drawing>
          <wp:anchor distT="0" distB="0" distL="114300" distR="114300" simplePos="0" relativeHeight="251658240" behindDoc="1" locked="0" layoutInCell="1" allowOverlap="1" wp14:anchorId="785619F3" wp14:editId="3F666F21">
            <wp:simplePos x="0" y="0"/>
            <wp:positionH relativeFrom="column">
              <wp:posOffset>4251960</wp:posOffset>
            </wp:positionH>
            <wp:positionV relativeFrom="page">
              <wp:posOffset>0</wp:posOffset>
            </wp:positionV>
            <wp:extent cx="2965450" cy="19659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45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9EFC1" w14:textId="16EBE990" w:rsidR="002944CD" w:rsidRDefault="004324AB" w:rsidP="00A619FA">
      <w:pPr>
        <w:pStyle w:val="Heading1"/>
      </w:pPr>
      <w:r>
        <w:t>Chapter III: Vanity For Good</w:t>
      </w:r>
    </w:p>
    <w:p w14:paraId="08F6A52A" w14:textId="71FB0AD0" w:rsidR="004324AB" w:rsidRDefault="008C6E56" w:rsidP="004324AB">
      <w:r>
        <w:t xml:space="preserve">Citing specific examples of individual human beings who you should and </w:t>
      </w:r>
      <w:r w:rsidR="004406F6">
        <w:t xml:space="preserve">should not consider valid role models in some form is </w:t>
      </w:r>
      <w:proofErr w:type="gramStart"/>
      <w:r w:rsidR="004406F6">
        <w:t>perhaps unorthodox</w:t>
      </w:r>
      <w:proofErr w:type="gramEnd"/>
      <w:r w:rsidR="004406F6">
        <w:t xml:space="preserve"> </w:t>
      </w:r>
      <w:r w:rsidR="00F02D54">
        <w:t xml:space="preserve">or ill-advised in this medium/context, but I wouldn’t know. What I </w:t>
      </w:r>
      <w:r w:rsidR="00F02D54">
        <w:rPr>
          <w:i/>
          <w:iCs/>
        </w:rPr>
        <w:t>do</w:t>
      </w:r>
      <w:r w:rsidR="00F02D54">
        <w:t xml:space="preserve"> know is that </w:t>
      </w:r>
      <w:r w:rsidR="00F02D54" w:rsidRPr="007E4256">
        <w:rPr>
          <w:b/>
          <w:bCs/>
        </w:rPr>
        <w:t>openly worshipping Elon Musk</w:t>
      </w:r>
      <w:r w:rsidR="007E4256" w:rsidRPr="007E4256">
        <w:rPr>
          <w:b/>
          <w:bCs/>
        </w:rPr>
        <w:t xml:space="preserve"> at this moment in human history makes you look dumb</w:t>
      </w:r>
      <w:r w:rsidR="007E4256">
        <w:t xml:space="preserve">. </w:t>
      </w:r>
      <w:r w:rsidR="00E934C8">
        <w:t xml:space="preserve">If anything, I would suggest that you keep your thoughts about him to yourself. I </w:t>
      </w:r>
      <w:proofErr w:type="gramStart"/>
      <w:r w:rsidR="00E934C8">
        <w:t>don’t</w:t>
      </w:r>
      <w:proofErr w:type="gramEnd"/>
      <w:r w:rsidR="00E934C8">
        <w:t xml:space="preserve"> think </w:t>
      </w:r>
      <w:r w:rsidR="009B6478">
        <w:t>I would be warranted in suggesting, unqualified, that you be ingenuine about him or any of the other topics addressed in this volume at length in your life.</w:t>
      </w:r>
    </w:p>
    <w:p w14:paraId="316A03E3" w14:textId="7425C0F2" w:rsidR="000458D4" w:rsidRPr="001F0FCD" w:rsidRDefault="000458D4" w:rsidP="004324AB">
      <w:pPr>
        <w:rPr>
          <w:i/>
          <w:iCs/>
        </w:rPr>
      </w:pPr>
      <w:r w:rsidRPr="001F0FCD">
        <w:rPr>
          <w:i/>
          <w:iCs/>
        </w:rPr>
        <w:t xml:space="preserve">Doing my best not to rant, </w:t>
      </w:r>
      <w:r w:rsidR="00612798" w:rsidRPr="001F0FCD">
        <w:rPr>
          <w:i/>
          <w:iCs/>
        </w:rPr>
        <w:t>let me attempt to explain</w:t>
      </w:r>
      <w:r w:rsidR="001F0FCD" w:rsidRPr="001F0FCD">
        <w:rPr>
          <w:i/>
          <w:iCs/>
        </w:rPr>
        <w:t>…</w:t>
      </w:r>
    </w:p>
    <w:p w14:paraId="45C7836A" w14:textId="1B72F58D" w:rsidR="00A453D3" w:rsidRDefault="00A453D3" w:rsidP="00A619FA">
      <w:r>
        <w:t xml:space="preserve">Let me first apologize if this is the first time you have encountered the idea that talking with strangers about Elon Musk is at all negative. </w:t>
      </w:r>
      <w:r w:rsidR="00612798">
        <w:t xml:space="preserve">For the sake of clarification, I do not think Elon Musk is an unintelligent man </w:t>
      </w:r>
      <w:r w:rsidR="00755C08">
        <w:t xml:space="preserve">in very </w:t>
      </w:r>
      <w:proofErr w:type="gramStart"/>
      <w:r w:rsidR="00755C08">
        <w:t>many</w:t>
      </w:r>
      <w:proofErr w:type="gramEnd"/>
      <w:r w:rsidR="00755C08">
        <w:t xml:space="preserve"> aspects which w</w:t>
      </w:r>
      <w:r w:rsidR="003E00D3">
        <w:t>hite people</w:t>
      </w:r>
      <w:r w:rsidR="00755C08">
        <w:t xml:space="preserve"> have traditionally celebrated in the form of our fetishism of </w:t>
      </w:r>
      <w:r w:rsidR="00755C08">
        <w:rPr>
          <w:i/>
          <w:iCs/>
        </w:rPr>
        <w:t>The Male Genius</w:t>
      </w:r>
      <w:r w:rsidR="00755C08">
        <w:t xml:space="preserve"> </w:t>
      </w:r>
      <w:r w:rsidR="003E00D3">
        <w:t>throughout histor</w:t>
      </w:r>
      <w:r w:rsidR="004316DF">
        <w:t>y</w:t>
      </w:r>
      <w:r>
        <w:t xml:space="preserve">. When he describes </w:t>
      </w:r>
      <w:r w:rsidR="005563FD">
        <w:t>the experience of his life-long headspace</w:t>
      </w:r>
      <w:r>
        <w:t xml:space="preserve"> as “</w:t>
      </w:r>
      <w:hyperlink r:id="rId13" w:history="1">
        <w:r w:rsidRPr="007B780E">
          <w:rPr>
            <w:rStyle w:val="Hyperlink"/>
          </w:rPr>
          <w:t xml:space="preserve">a constant explosion of </w:t>
        </w:r>
        <w:r w:rsidR="000633E5" w:rsidRPr="007B780E">
          <w:rPr>
            <w:rStyle w:val="Hyperlink"/>
          </w:rPr>
          <w:t>ideas</w:t>
        </w:r>
      </w:hyperlink>
      <w:r w:rsidR="007B780E">
        <w:t xml:space="preserve">,” </w:t>
      </w:r>
      <w:r w:rsidR="005563FD">
        <w:t xml:space="preserve">I cannot help but </w:t>
      </w:r>
      <w:r w:rsidR="00EA2F8F">
        <w:t>wonder why</w:t>
      </w:r>
      <w:r w:rsidR="00617107">
        <w:t xml:space="preserve"> adult ADHD was not the next term out of Joe Rogan’s mouth</w:t>
      </w:r>
      <w:r w:rsidR="00D2137F">
        <w:t>.</w:t>
      </w:r>
      <w:r w:rsidR="00BB4390">
        <w:t xml:space="preserve"> </w:t>
      </w:r>
      <w:commentRangeStart w:id="0"/>
      <w:r w:rsidR="001B5ACA">
        <w:t>Continue on the potential that Elon could have a mental illness.</w:t>
      </w:r>
      <w:commentRangeEnd w:id="0"/>
      <w:r w:rsidR="00BB4390">
        <w:rPr>
          <w:rStyle w:val="CommentReference"/>
        </w:rPr>
        <w:commentReference w:id="0"/>
      </w:r>
    </w:p>
    <w:p w14:paraId="7341F49D" w14:textId="0B8BDCC0" w:rsidR="00A453D3" w:rsidRDefault="004316DF" w:rsidP="00A619FA">
      <w:r>
        <w:t xml:space="preserve">but on the other hand think </w:t>
      </w:r>
      <w:hyperlink r:id="rId18" w:history="1">
        <w:r w:rsidRPr="00A453D3">
          <w:rPr>
            <w:rStyle w:val="Hyperlink"/>
            <w:i/>
            <w:iCs/>
          </w:rPr>
          <w:t>Star Trek: Discovery</w:t>
        </w:r>
        <w:r w:rsidRPr="00A453D3">
          <w:rPr>
            <w:rStyle w:val="Hyperlink"/>
          </w:rPr>
          <w:t>’s Musk namedrop</w:t>
        </w:r>
      </w:hyperlink>
      <w:r>
        <w:t xml:space="preserve"> between The Wright Brothers (who accomplished history’s first powered aircraft flight) and Zefram Cochrane (the fictional </w:t>
      </w:r>
      <w:r>
        <w:rPr>
          <w:i/>
          <w:iCs/>
        </w:rPr>
        <w:t>Star Trek</w:t>
      </w:r>
      <w:r>
        <w:t xml:space="preserve"> historic figure who developed the first successful warp drive and </w:t>
      </w:r>
      <w:r w:rsidR="00A453D3">
        <w:t>simultaneously</w:t>
      </w:r>
      <w:r>
        <w:t xml:space="preserve"> humanity’s first contact with Vulcans) was </w:t>
      </w:r>
      <w:r>
        <w:rPr>
          <w:i/>
          <w:iCs/>
        </w:rPr>
        <w:t>so</w:t>
      </w:r>
      <w:r>
        <w:t xml:space="preserve"> uncouth that I wish I</w:t>
      </w:r>
      <w:r w:rsidR="00A453D3">
        <w:t xml:space="preserve"> ha</w:t>
      </w:r>
      <w:r>
        <w:t xml:space="preserve">d never </w:t>
      </w:r>
      <w:r w:rsidR="00A453D3">
        <w:t xml:space="preserve">discovered </w:t>
      </w:r>
      <w:r>
        <w:t>the show at all.</w:t>
      </w:r>
    </w:p>
    <w:p w14:paraId="09FBC65D" w14:textId="77777777" w:rsidR="002C73E1" w:rsidRDefault="00A453D3" w:rsidP="002C73E1">
      <w:pPr>
        <w:rPr>
          <w:i/>
          <w:iCs/>
        </w:rPr>
      </w:pPr>
      <w:r w:rsidRPr="00A453D3">
        <w:rPr>
          <w:i/>
          <w:iCs/>
        </w:rPr>
        <w:t>How do you want to be remembered in history? Alongside the Wright Brothers, Elon Musk, Zefram Cochrane?</w:t>
      </w:r>
    </w:p>
    <w:p w14:paraId="058C11EF" w14:textId="77777777" w:rsidR="00CF72BE" w:rsidRDefault="00C4254B" w:rsidP="00CF72BE">
      <w:pPr>
        <w:pStyle w:val="Heading2"/>
      </w:pPr>
      <w:r>
        <w:t>The Automobile</w:t>
      </w:r>
    </w:p>
    <w:p w14:paraId="030B1087" w14:textId="47BD3080" w:rsidR="00807EDD" w:rsidRDefault="0023198E" w:rsidP="00D543AB">
      <w:r>
        <w:t xml:space="preserve">The </w:t>
      </w:r>
      <w:r w:rsidR="001F4354">
        <w:t>“</w:t>
      </w:r>
      <w:hyperlink r:id="rId19" w:history="1">
        <w:r w:rsidR="001F4354" w:rsidRPr="00D06223">
          <w:rPr>
            <w:rStyle w:val="Hyperlink"/>
          </w:rPr>
          <w:t>inaugural product</w:t>
        </w:r>
      </w:hyperlink>
      <w:r w:rsidR="001F4354">
        <w:t xml:space="preserve">” of </w:t>
      </w:r>
      <w:r w:rsidR="00526E0C">
        <w:t>Tesla Motors, as it was first called</w:t>
      </w:r>
      <w:r w:rsidR="008569B0">
        <w:t xml:space="preserve">, sounded </w:t>
      </w:r>
      <w:r w:rsidR="009E7FF0">
        <w:t xml:space="preserve">to the established industry </w:t>
      </w:r>
      <w:r w:rsidR="009C3327">
        <w:t>like a hilariously terrible idea</w:t>
      </w:r>
      <w:r w:rsidR="00C60D10">
        <w:t>: take the superlight Lotus Elise</w:t>
      </w:r>
      <w:r w:rsidR="00EA5B06">
        <w:t xml:space="preserve"> </w:t>
      </w:r>
      <w:r w:rsidR="002F76E8">
        <w:t>–</w:t>
      </w:r>
      <w:r w:rsidR="00EA5B06">
        <w:t xml:space="preserve"> </w:t>
      </w:r>
      <w:r w:rsidR="002F76E8">
        <w:t xml:space="preserve">longtime benchmark of the ultra-premium </w:t>
      </w:r>
      <w:r w:rsidR="002F76E8" w:rsidRPr="000F3D0F">
        <w:rPr>
          <w:strike/>
        </w:rPr>
        <w:t>sports car</w:t>
      </w:r>
      <w:r w:rsidR="000F3D0F">
        <w:t xml:space="preserve"> </w:t>
      </w:r>
      <w:r w:rsidR="000F3D0F">
        <w:rPr>
          <w:i/>
          <w:iCs/>
        </w:rPr>
        <w:t>driver’s car</w:t>
      </w:r>
      <w:r w:rsidR="0014522C">
        <w:t xml:space="preserve">, </w:t>
      </w:r>
      <w:r w:rsidR="001E3683">
        <w:t xml:space="preserve">displace its excellent Toyota-sourced, </w:t>
      </w:r>
      <w:r w:rsidR="001468A6">
        <w:t>Cosworth-tuned, high-revving four cylinder with 6871 laptop batteries</w:t>
      </w:r>
      <w:r w:rsidR="0014522C">
        <w:t xml:space="preserve"> – </w:t>
      </w:r>
      <w:hyperlink r:id="rId20" w:history="1">
        <w:r w:rsidR="002F76E8" w:rsidRPr="00A120BA">
          <w:rPr>
            <w:rStyle w:val="Hyperlink"/>
          </w:rPr>
          <w:t>add</w:t>
        </w:r>
        <w:r w:rsidR="00E368F9" w:rsidRPr="00A120BA">
          <w:rPr>
            <w:rStyle w:val="Hyperlink"/>
          </w:rPr>
          <w:t>ing</w:t>
        </w:r>
        <w:r w:rsidR="002F76E8" w:rsidRPr="00A120BA">
          <w:rPr>
            <w:rStyle w:val="Hyperlink"/>
          </w:rPr>
          <w:t xml:space="preserve"> </w:t>
        </w:r>
        <w:r w:rsidR="00BD6ED6" w:rsidRPr="00A120BA">
          <w:rPr>
            <w:rStyle w:val="Hyperlink"/>
            <w:i/>
            <w:iCs/>
          </w:rPr>
          <w:t>seven hundred pounds</w:t>
        </w:r>
      </w:hyperlink>
      <w:r w:rsidR="00FC2B6A">
        <w:t xml:space="preserve"> </w:t>
      </w:r>
      <w:r w:rsidR="00C40E40">
        <w:t xml:space="preserve">atop </w:t>
      </w:r>
      <w:r w:rsidR="00E368F9">
        <w:t>the</w:t>
      </w:r>
      <w:r w:rsidR="00C40E40">
        <w:t xml:space="preserve"> sub-one </w:t>
      </w:r>
      <w:proofErr w:type="spellStart"/>
      <w:r w:rsidR="00C40E40" w:rsidRPr="00A120BA">
        <w:rPr>
          <w:i/>
          <w:iCs/>
        </w:rPr>
        <w:t>tonne</w:t>
      </w:r>
      <w:proofErr w:type="spellEnd"/>
      <w:r w:rsidR="00C40E40">
        <w:t xml:space="preserve"> </w:t>
      </w:r>
      <w:r w:rsidR="00346064">
        <w:t>curb</w:t>
      </w:r>
      <w:r w:rsidR="00E368F9">
        <w:t xml:space="preserve"> weight for which Lotus had s</w:t>
      </w:r>
      <w:r w:rsidR="00346064">
        <w:t>laved away s</w:t>
      </w:r>
      <w:r w:rsidR="00A120BA">
        <w:t xml:space="preserve">uch </w:t>
      </w:r>
      <w:r w:rsidR="00D543AB">
        <w:t>comparatively vast</w:t>
      </w:r>
      <w:r w:rsidR="00346064">
        <w:t xml:space="preserve"> time and resources </w:t>
      </w:r>
      <w:r w:rsidR="00402413">
        <w:t xml:space="preserve">to reduce </w:t>
      </w:r>
      <w:r w:rsidR="0014522C">
        <w:rPr>
          <w:i/>
          <w:iCs/>
        </w:rPr>
        <w:t xml:space="preserve">grams at a time </w:t>
      </w:r>
      <w:r w:rsidR="0014522C">
        <w:t xml:space="preserve">– and </w:t>
      </w:r>
      <w:r w:rsidR="00AA438A">
        <w:t>a single, 248-horsepower electric motor</w:t>
      </w:r>
      <w:r w:rsidR="00127883">
        <w:t>, launch it under a</w:t>
      </w:r>
      <w:r w:rsidR="00AA5600">
        <w:t xml:space="preserve">n inherently confusing </w:t>
      </w:r>
      <w:commentRangeStart w:id="1"/>
      <w:r w:rsidR="00AA5600">
        <w:t>name</w:t>
      </w:r>
      <w:commentRangeEnd w:id="1"/>
      <w:r w:rsidR="00AE2D89">
        <w:rPr>
          <w:rStyle w:val="CommentReference"/>
        </w:rPr>
        <w:commentReference w:id="1"/>
      </w:r>
      <w:r w:rsidR="00AA5600">
        <w:t>, and charge</w:t>
      </w:r>
      <w:r w:rsidR="0014522C">
        <w:t xml:space="preserve"> </w:t>
      </w:r>
      <w:r w:rsidR="00534356">
        <w:rPr>
          <w:i/>
          <w:iCs/>
        </w:rPr>
        <w:t xml:space="preserve">double </w:t>
      </w:r>
      <w:r w:rsidR="0057141E">
        <w:t>the original driver’s car’s MSRP.</w:t>
      </w:r>
      <w:r w:rsidR="00E0565C">
        <w:t xml:space="preserve"> I have never driven one, myself, </w:t>
      </w:r>
      <w:r w:rsidR="00CA4548">
        <w:t xml:space="preserve">but the automotive media’s critical reception of the infantile company’s implementation </w:t>
      </w:r>
      <w:r w:rsidR="00D923C1">
        <w:t>of</w:t>
      </w:r>
      <w:r w:rsidR="00235127">
        <w:t xml:space="preserve"> </w:t>
      </w:r>
      <w:r w:rsidR="00983A95">
        <w:t>what theoretically should have been a massive waste of time was surprisingly positive.</w:t>
      </w:r>
      <w:r w:rsidR="001A497C">
        <w:t xml:space="preserve"> </w:t>
      </w:r>
      <w:commentRangeStart w:id="2"/>
      <w:r w:rsidR="001A497C">
        <w:t>Further reference.</w:t>
      </w:r>
      <w:commentRangeEnd w:id="2"/>
      <w:r w:rsidR="001A497C">
        <w:rPr>
          <w:rStyle w:val="CommentReference"/>
        </w:rPr>
        <w:commentReference w:id="2"/>
      </w:r>
      <w:r w:rsidR="001A497C">
        <w:t xml:space="preserve"> </w:t>
      </w:r>
    </w:p>
    <w:p w14:paraId="2EC374E7" w14:textId="11782C9E" w:rsidR="00B8174D" w:rsidRDefault="001A497C" w:rsidP="00B8174D">
      <w:pPr>
        <w:rPr>
          <w:strike/>
        </w:rPr>
      </w:pPr>
      <w:r>
        <w:t xml:space="preserve">I have absolutely no idea how the stock market works, but I implicitly trust Matt Farah’s </w:t>
      </w:r>
      <w:proofErr w:type="gramStart"/>
      <w:r w:rsidR="009E268D">
        <w:t>passionate</w:t>
      </w:r>
      <w:proofErr w:type="gramEnd"/>
      <w:r w:rsidR="009E268D">
        <w:t xml:space="preserve"> criticism of Tesla’s </w:t>
      </w:r>
      <w:r w:rsidR="00031AAC">
        <w:t xml:space="preserve">business plan as he portrayed it: prioritizing pleasing investors over </w:t>
      </w:r>
      <w:r w:rsidR="009C3504">
        <w:t xml:space="preserve">making quality products. </w:t>
      </w:r>
      <w:commentRangeStart w:id="3"/>
      <w:r w:rsidR="009866DE" w:rsidRPr="00B42D35">
        <w:rPr>
          <w:strike/>
        </w:rPr>
        <w:t xml:space="preserve">(Or at least </w:t>
      </w:r>
      <w:proofErr w:type="gramStart"/>
      <w:r w:rsidR="009866DE" w:rsidRPr="00B42D35">
        <w:rPr>
          <w:strike/>
        </w:rPr>
        <w:t>that’s</w:t>
      </w:r>
      <w:proofErr w:type="gramEnd"/>
      <w:r w:rsidR="009866DE" w:rsidRPr="00B42D35">
        <w:rPr>
          <w:strike/>
        </w:rPr>
        <w:t xml:space="preserve"> where they’ve ended up.)</w:t>
      </w:r>
      <w:commentRangeEnd w:id="3"/>
      <w:r w:rsidR="007F5AB9">
        <w:rPr>
          <w:rStyle w:val="CommentReference"/>
        </w:rPr>
        <w:commentReference w:id="3"/>
      </w:r>
    </w:p>
    <w:p w14:paraId="4A5469C3" w14:textId="38ED5AD7" w:rsidR="00B8174D" w:rsidRDefault="00586127" w:rsidP="00B8174D">
      <w:r>
        <w:t xml:space="preserve">If this is </w:t>
      </w:r>
      <w:r w:rsidR="009661C1">
        <w:t xml:space="preserve">the whole truth </w:t>
      </w:r>
      <w:r>
        <w:t xml:space="preserve">about </w:t>
      </w:r>
      <w:r w:rsidR="00D57C31">
        <w:t xml:space="preserve">the way Tesla, Inc. intends to operate, going forward, they will have managed the impressive feat of having discarded </w:t>
      </w:r>
      <w:r w:rsidR="00AB14CB">
        <w:t xml:space="preserve">any value they ever had as </w:t>
      </w:r>
      <w:r w:rsidR="00AB14CB">
        <w:rPr>
          <w:i/>
          <w:iCs/>
        </w:rPr>
        <w:t>industry disruptors</w:t>
      </w:r>
      <w:r w:rsidR="00AB14CB">
        <w:t xml:space="preserve"> in a fraction of the time it took </w:t>
      </w:r>
      <w:r w:rsidR="009661C1">
        <w:t xml:space="preserve">the </w:t>
      </w:r>
      <w:proofErr w:type="gramStart"/>
      <w:r w:rsidR="009661C1">
        <w:t>dinosaurs</w:t>
      </w:r>
      <w:proofErr w:type="gramEnd"/>
      <w:r w:rsidR="009661C1">
        <w:t xml:space="preserve"> they were supposed to disrupt </w:t>
      </w:r>
      <w:r w:rsidR="00046835">
        <w:t>to become bailout-soliciting</w:t>
      </w:r>
      <w:r w:rsidR="00B54C68">
        <w:t xml:space="preserve">, maliciously-lazy scrubs. </w:t>
      </w:r>
      <w:commentRangeStart w:id="4"/>
      <w:r w:rsidR="00B54C68">
        <w:t>Further citation needed.</w:t>
      </w:r>
      <w:commentRangeEnd w:id="4"/>
      <w:r w:rsidR="00B54C68">
        <w:rPr>
          <w:rStyle w:val="CommentReference"/>
        </w:rPr>
        <w:commentReference w:id="4"/>
      </w:r>
      <w:r w:rsidR="00B54C68">
        <w:t xml:space="preserve"> </w:t>
      </w:r>
    </w:p>
    <w:p w14:paraId="04C2AFDE" w14:textId="4260F7C1" w:rsidR="00B54C68" w:rsidRDefault="000D2E2B" w:rsidP="00B8174D">
      <w:r>
        <w:t xml:space="preserve">I want to be sensitive about this: I realize that Elon has let </w:t>
      </w:r>
      <w:proofErr w:type="gramStart"/>
      <w:r>
        <w:t>many</w:t>
      </w:r>
      <w:proofErr w:type="gramEnd"/>
      <w:r>
        <w:t xml:space="preserve"> of you down acutely in the past few years. I might even go so far as to say he has let </w:t>
      </w:r>
      <w:r>
        <w:rPr>
          <w:i/>
          <w:iCs/>
        </w:rPr>
        <w:t xml:space="preserve">us </w:t>
      </w:r>
      <w:r>
        <w:t>down</w:t>
      </w:r>
      <w:r w:rsidR="00961418">
        <w:t xml:space="preserve">, as I remember feeling genuinely elated by </w:t>
      </w:r>
      <w:r w:rsidR="00961418">
        <w:rPr>
          <w:i/>
          <w:iCs/>
        </w:rPr>
        <w:t>Motor Trend</w:t>
      </w:r>
      <w:r w:rsidR="00961418">
        <w:t>’s decision to</w:t>
      </w:r>
      <w:r w:rsidR="0078681A">
        <w:t xml:space="preserve"> </w:t>
      </w:r>
      <w:hyperlink r:id="rId21" w:history="1">
        <w:r w:rsidR="0078681A" w:rsidRPr="00037F25">
          <w:rPr>
            <w:rStyle w:val="Hyperlink"/>
          </w:rPr>
          <w:t>declare Tesla’s Model S their Car of the Year</w:t>
        </w:r>
      </w:hyperlink>
      <w:r w:rsidR="0078681A">
        <w:t xml:space="preserve"> in </w:t>
      </w:r>
      <w:commentRangeStart w:id="5"/>
      <w:r w:rsidR="00B429C0">
        <w:t>2013</w:t>
      </w:r>
      <w:commentRangeEnd w:id="5"/>
      <w:r w:rsidR="00F737B0">
        <w:rPr>
          <w:rStyle w:val="CommentReference"/>
        </w:rPr>
        <w:commentReference w:id="5"/>
      </w:r>
      <w:r w:rsidR="004223F8">
        <w:t xml:space="preserve">, though in retrospect, the subhead </w:t>
      </w:r>
      <w:r w:rsidR="00BD4B77">
        <w:t xml:space="preserve">“America Can Still Make (Great) Things” is particularly </w:t>
      </w:r>
      <w:r w:rsidR="00BD4B77" w:rsidRPr="007B363B">
        <w:rPr>
          <w:strike/>
        </w:rPr>
        <w:t>sour</w:t>
      </w:r>
      <w:r w:rsidR="00026DAF">
        <w:t xml:space="preserve"> icky</w:t>
      </w:r>
      <w:r w:rsidR="00BD4B77">
        <w:t>.</w:t>
      </w:r>
      <w:r w:rsidR="00FE75C9">
        <w:t xml:space="preserve"> When I encountered an opportunity to drive one briefly, about a year later, </w:t>
      </w:r>
      <w:r w:rsidR="00763140">
        <w:t xml:space="preserve">I thought myself very clever in saying “[the Model S] would be the best car in the world if it were powered by internal combustion.” </w:t>
      </w:r>
      <w:r w:rsidR="00B468A9">
        <w:t xml:space="preserve">Yes, the fact that Tesla, Inc. </w:t>
      </w:r>
      <w:r w:rsidR="002E342D">
        <w:t xml:space="preserve">is </w:t>
      </w:r>
      <w:hyperlink r:id="rId22" w:history="1">
        <w:r w:rsidR="002E342D" w:rsidRPr="00480B55">
          <w:rPr>
            <w:rStyle w:val="Hyperlink"/>
          </w:rPr>
          <w:t>on track to deliver nearly 500,000 cars this year</w:t>
        </w:r>
      </w:hyperlink>
      <w:r w:rsidR="002E342D">
        <w:t xml:space="preserve"> </w:t>
      </w:r>
      <w:r w:rsidR="00026300">
        <w:t>means that Musk’s car company has been a revolution</w:t>
      </w:r>
      <w:r w:rsidR="006C793C">
        <w:t xml:space="preserve"> in the business sense</w:t>
      </w:r>
      <w:r w:rsidR="001E796B">
        <w:t xml:space="preserve">, and seems to have definitively </w:t>
      </w:r>
      <w:r w:rsidR="004B138D">
        <w:t xml:space="preserve">nipped their once tiresomely pervasive </w:t>
      </w:r>
      <w:r w:rsidR="00FE3A57">
        <w:t>inability to meet demand for their product in the bud.</w:t>
      </w:r>
      <w:r w:rsidR="00D52FDB">
        <w:t xml:space="preserve"> </w:t>
      </w:r>
      <w:r w:rsidR="008643FF">
        <w:t xml:space="preserve">We can now </w:t>
      </w:r>
      <w:r w:rsidR="005F12B0">
        <w:t xml:space="preserve">say terminally that </w:t>
      </w:r>
      <w:r w:rsidR="003D6533">
        <w:t xml:space="preserve">they have </w:t>
      </w:r>
      <w:r w:rsidR="006733B7">
        <w:t xml:space="preserve">achieved what no other entity has in the past 75 years </w:t>
      </w:r>
      <w:r w:rsidR="00A36747">
        <w:t xml:space="preserve">in this country: they have successfully launched a car company. John </w:t>
      </w:r>
      <w:r w:rsidR="00A60CDE">
        <w:t xml:space="preserve">DeLorean </w:t>
      </w:r>
      <w:r w:rsidR="00877FB3">
        <w:t>and Malcolm Bricklin</w:t>
      </w:r>
      <w:r w:rsidR="00340787">
        <w:t xml:space="preserve">’s original prototypes </w:t>
      </w:r>
      <w:r w:rsidR="004465F5">
        <w:t xml:space="preserve">outdid Musk’s genesis car in every single way – including in </w:t>
      </w:r>
      <w:r w:rsidR="003A41F4">
        <w:t xml:space="preserve">sales numbers – but it was </w:t>
      </w:r>
      <w:r w:rsidR="003A41F4" w:rsidRPr="00A04440">
        <w:rPr>
          <w:i/>
          <w:iCs/>
        </w:rPr>
        <w:t>Elon</w:t>
      </w:r>
      <w:r w:rsidR="003A41F4">
        <w:t xml:space="preserve"> who </w:t>
      </w:r>
      <w:hyperlink r:id="rId23" w:history="1">
        <w:r w:rsidR="003A41F4" w:rsidRPr="007A76FC">
          <w:rPr>
            <w:rStyle w:val="Hyperlink"/>
          </w:rPr>
          <w:t xml:space="preserve">somehow managed to secure </w:t>
        </w:r>
        <w:r w:rsidR="004E7939" w:rsidRPr="007A76FC">
          <w:rPr>
            <w:rStyle w:val="Hyperlink"/>
          </w:rPr>
          <w:t xml:space="preserve">an investment of a half-billion </w:t>
        </w:r>
        <w:r w:rsidR="006E1C85" w:rsidRPr="007A76FC">
          <w:rPr>
            <w:rStyle w:val="Hyperlink"/>
          </w:rPr>
          <w:t>dollars</w:t>
        </w:r>
        <w:r w:rsidR="004E7939" w:rsidRPr="007A76FC">
          <w:rPr>
            <w:rStyle w:val="Hyperlink"/>
          </w:rPr>
          <w:t xml:space="preserve"> of </w:t>
        </w:r>
        <w:r w:rsidR="006E1C85" w:rsidRPr="007A76FC">
          <w:rPr>
            <w:rStyle w:val="Hyperlink"/>
          </w:rPr>
          <w:t>taxpayers money</w:t>
        </w:r>
      </w:hyperlink>
      <w:r w:rsidR="00A04440">
        <w:t xml:space="preserve"> </w:t>
      </w:r>
      <w:r w:rsidR="00FF1B1E">
        <w:t>for his company’s “phase tw</w:t>
      </w:r>
      <w:r w:rsidR="007E133E">
        <w:t xml:space="preserve">o” before he even had any idea </w:t>
      </w:r>
      <w:r w:rsidR="007E133E">
        <w:rPr>
          <w:i/>
          <w:iCs/>
        </w:rPr>
        <w:t xml:space="preserve">where </w:t>
      </w:r>
      <w:r w:rsidR="007E133E">
        <w:t xml:space="preserve">he might be building </w:t>
      </w:r>
      <w:r w:rsidR="005E08AC">
        <w:t xml:space="preserve">an entirely-new car. </w:t>
      </w:r>
    </w:p>
    <w:p w14:paraId="59C93CF4" w14:textId="37BC8B65" w:rsidR="00380ABA" w:rsidRDefault="007C5453" w:rsidP="007C5453">
      <w:pPr>
        <w:pStyle w:val="Quote"/>
      </w:pPr>
      <w:r>
        <w:t xml:space="preserve">In 2008, Tesla released the </w:t>
      </w:r>
      <w:hyperlink r:id="rId24" w:tgtFrame="_blank" w:history="1">
        <w:r>
          <w:rPr>
            <w:rStyle w:val="Hyperlink"/>
          </w:rPr>
          <w:t>Roadster</w:t>
        </w:r>
      </w:hyperlink>
      <w:r>
        <w:t xml:space="preserve">, a two-seat sports car, and has since sold just over 1,300. By 2009, the government agreed to loan the company $465 million from an alternative vehicle fund to launch phase two: Challenge the car industry head-on by mass-producing the Tesla Model S, a stylish four-door sedan powered by more than 7,000 lithium-ion batteries. </w:t>
      </w:r>
      <w:r w:rsidRPr="007C5453">
        <w:t xml:space="preserve">Just one problem: Musk </w:t>
      </w:r>
      <w:proofErr w:type="gramStart"/>
      <w:r w:rsidRPr="007C5453">
        <w:t>didn’t</w:t>
      </w:r>
      <w:proofErr w:type="gramEnd"/>
      <w:r w:rsidRPr="007C5453">
        <w:t xml:space="preserve"> have a factory. Tesla was outsourcing </w:t>
      </w:r>
      <w:proofErr w:type="gramStart"/>
      <w:r w:rsidRPr="007C5453">
        <w:t>most of</w:t>
      </w:r>
      <w:proofErr w:type="gramEnd"/>
      <w:r w:rsidRPr="007C5453">
        <w:t xml:space="preserve"> the Roadster manufacturing, assembling the cars one by one in a garage behind its showroom in Menlo Park, California.</w:t>
      </w:r>
    </w:p>
    <w:p w14:paraId="40ED0285" w14:textId="78E70EEE" w:rsidR="004D16F0" w:rsidRDefault="00FC4576" w:rsidP="004D16F0">
      <w:r>
        <w:t xml:space="preserve">It </w:t>
      </w:r>
      <w:r w:rsidR="007907D0">
        <w:t>would make sense for you to love Elon Musk’s brand of maneuvering if you</w:t>
      </w:r>
      <w:r w:rsidR="0013706E">
        <w:t xml:space="preserve"> have not yet outgrown </w:t>
      </w:r>
      <w:r w:rsidR="002772D2">
        <w:t xml:space="preserve">an attraction to those who “piss people off” for </w:t>
      </w:r>
      <w:r w:rsidR="00A05674">
        <w:t>that tendency, alone.</w:t>
      </w:r>
      <w:r w:rsidR="006528A6">
        <w:t xml:space="preserve"> It </w:t>
      </w:r>
      <w:r w:rsidR="000E44F6">
        <w:t>is very possible that I</w:t>
      </w:r>
      <w:r w:rsidR="00E376B1">
        <w:t xml:space="preserve"> </w:t>
      </w:r>
      <w:r w:rsidR="000E44F6">
        <w:t xml:space="preserve">expressed this preference to myself and others </w:t>
      </w:r>
      <w:r w:rsidR="00B261CC">
        <w:t>in my younger development</w:t>
      </w:r>
      <w:r w:rsidR="005E27D4">
        <w:t xml:space="preserve"> regarding other particularly lucky idiot </w:t>
      </w:r>
      <w:proofErr w:type="gramStart"/>
      <w:r w:rsidR="005E27D4">
        <w:t>bastards</w:t>
      </w:r>
      <w:proofErr w:type="gramEnd"/>
      <w:r w:rsidR="00A9287E">
        <w:t>,</w:t>
      </w:r>
      <w:r w:rsidR="00B7656B">
        <w:t xml:space="preserve"> though I now understand it to b</w:t>
      </w:r>
      <w:r w:rsidR="00842B46">
        <w:t xml:space="preserve">e one of the many easy options out of acknowledging vulgar unfairness </w:t>
      </w:r>
      <w:r w:rsidR="00D20BF3">
        <w:t>when w</w:t>
      </w:r>
      <w:r w:rsidR="007077A1">
        <w:t xml:space="preserve">e see it </w:t>
      </w:r>
      <w:r w:rsidR="00F87ABB">
        <w:t xml:space="preserve">which we are culturally allowed far too often. </w:t>
      </w:r>
      <w:r w:rsidR="00770E94">
        <w:t xml:space="preserve">This, you </w:t>
      </w:r>
      <w:r w:rsidR="004141FC">
        <w:t xml:space="preserve">have certainly heard in variations to exhaustion. </w:t>
      </w:r>
      <w:r w:rsidR="00AB7C31">
        <w:t xml:space="preserve">While I cannot </w:t>
      </w:r>
      <w:proofErr w:type="gramStart"/>
      <w:r w:rsidR="00AB7C31">
        <w:t>reasonably tell</w:t>
      </w:r>
      <w:proofErr w:type="gramEnd"/>
      <w:r w:rsidR="00AB7C31">
        <w:t xml:space="preserve"> you that </w:t>
      </w:r>
      <w:r w:rsidR="00A3576E">
        <w:t xml:space="preserve">empathy is the easier choice, in the moment, </w:t>
      </w:r>
      <w:r w:rsidR="00A3576E" w:rsidRPr="00915308">
        <w:rPr>
          <w:b/>
          <w:bCs/>
        </w:rPr>
        <w:t xml:space="preserve">it is almost </w:t>
      </w:r>
      <w:r w:rsidR="00A3576E" w:rsidRPr="00915308">
        <w:rPr>
          <w:b/>
          <w:bCs/>
          <w:i/>
          <w:iCs/>
        </w:rPr>
        <w:t>always</w:t>
      </w:r>
      <w:r w:rsidR="00A3576E" w:rsidRPr="00915308">
        <w:rPr>
          <w:b/>
          <w:bCs/>
        </w:rPr>
        <w:t xml:space="preserve"> </w:t>
      </w:r>
      <w:r w:rsidR="00915308" w:rsidRPr="00915308">
        <w:rPr>
          <w:b/>
          <w:bCs/>
        </w:rPr>
        <w:t xml:space="preserve">the one which benefits </w:t>
      </w:r>
      <w:r w:rsidR="00915308" w:rsidRPr="00915308">
        <w:rPr>
          <w:b/>
          <w:bCs/>
          <w:i/>
          <w:iCs/>
        </w:rPr>
        <w:t>you</w:t>
      </w:r>
      <w:r w:rsidR="00915308" w:rsidRPr="00915308">
        <w:rPr>
          <w:b/>
          <w:bCs/>
        </w:rPr>
        <w:t xml:space="preserve"> the most</w:t>
      </w:r>
      <w:r w:rsidR="00915308">
        <w:t xml:space="preserve">. </w:t>
      </w:r>
      <w:r w:rsidR="001E46AE">
        <w:t>If you care about car</w:t>
      </w:r>
      <w:r w:rsidR="00F8154A">
        <w:t xml:space="preserve">s, celebrating </w:t>
      </w:r>
      <w:proofErr w:type="gramStart"/>
      <w:r w:rsidR="00F8154A">
        <w:t>good ideas</w:t>
      </w:r>
      <w:proofErr w:type="gramEnd"/>
      <w:r w:rsidR="00F8154A">
        <w:t xml:space="preserve">, </w:t>
      </w:r>
      <w:r w:rsidR="00A40080">
        <w:t xml:space="preserve">or even fucking </w:t>
      </w:r>
      <w:commentRangeStart w:id="6"/>
      <w:r w:rsidR="00A40080">
        <w:rPr>
          <w:i/>
          <w:iCs/>
        </w:rPr>
        <w:t>Back to The Future</w:t>
      </w:r>
      <w:commentRangeEnd w:id="6"/>
      <w:r w:rsidR="009A5011">
        <w:rPr>
          <w:rStyle w:val="CommentReference"/>
        </w:rPr>
        <w:commentReference w:id="6"/>
      </w:r>
      <w:r w:rsidR="00A40080">
        <w:t xml:space="preserve">, let this specific </w:t>
      </w:r>
      <w:r w:rsidR="000F6CEE">
        <w:t>travesty</w:t>
      </w:r>
      <w:r w:rsidR="00A40080">
        <w:t xml:space="preserve"> </w:t>
      </w:r>
      <w:r w:rsidR="00643BBA">
        <w:t>be my example.</w:t>
      </w:r>
      <w:r w:rsidR="004754AB">
        <w:t xml:space="preserve"> </w:t>
      </w:r>
      <w:commentRangeStart w:id="7"/>
      <w:r w:rsidR="004754AB">
        <w:t xml:space="preserve">And we proceed to </w:t>
      </w:r>
      <w:r w:rsidR="009E19B0">
        <w:t xml:space="preserve">reemphasize </w:t>
      </w:r>
      <w:r w:rsidR="00B12BD4">
        <w:t xml:space="preserve">how awful it was that Tesla got </w:t>
      </w:r>
      <w:r w:rsidR="00B12BD4">
        <w:rPr>
          <w:i/>
          <w:iCs/>
        </w:rPr>
        <w:t>so much</w:t>
      </w:r>
      <w:r w:rsidR="00B12BD4">
        <w:t xml:space="preserve"> of </w:t>
      </w:r>
      <w:r w:rsidR="00B12BD4">
        <w:rPr>
          <w:i/>
          <w:iCs/>
        </w:rPr>
        <w:t>our money</w:t>
      </w:r>
      <w:r w:rsidR="00B12BD4">
        <w:t xml:space="preserve"> after having proved </w:t>
      </w:r>
      <w:r w:rsidR="00B12BD4">
        <w:rPr>
          <w:i/>
          <w:iCs/>
        </w:rPr>
        <w:t>so much less</w:t>
      </w:r>
      <w:r w:rsidR="00B12BD4">
        <w:t xml:space="preserve"> with the original roadster than </w:t>
      </w:r>
      <w:r w:rsidR="00F46E36">
        <w:t>DeLorean and Bricklin had respectively with their genius, original designs</w:t>
      </w:r>
      <w:r w:rsidR="00444E64">
        <w:t xml:space="preserve">, arguing that </w:t>
      </w:r>
      <w:r w:rsidR="00301A5C">
        <w:t xml:space="preserve">we should be </w:t>
      </w:r>
      <w:proofErr w:type="gramStart"/>
      <w:r w:rsidR="00301A5C">
        <w:t>very angry</w:t>
      </w:r>
      <w:proofErr w:type="gramEnd"/>
      <w:r w:rsidR="00301A5C">
        <w:t xml:space="preserve"> about 1) our tax money? Yeah… and 2) </w:t>
      </w:r>
      <w:r w:rsidR="00207B78">
        <w:t xml:space="preserve">all the </w:t>
      </w:r>
      <w:r w:rsidR="002920E5">
        <w:t xml:space="preserve">great innovation which has </w:t>
      </w:r>
      <w:r w:rsidR="006E761C">
        <w:t xml:space="preserve">been overlooked in favor of the Elon’s of the world </w:t>
      </w:r>
      <w:r w:rsidR="0041352A">
        <w:t xml:space="preserve">(which we can acknowledge this story </w:t>
      </w:r>
      <w:r w:rsidR="005625E6">
        <w:t>indicates</w:t>
      </w:r>
      <w:r w:rsidR="0041352A">
        <w:t xml:space="preserve"> considering the </w:t>
      </w:r>
      <w:r w:rsidR="00FB045C">
        <w:t xml:space="preserve">scale of the </w:t>
      </w:r>
      <w:proofErr w:type="gramStart"/>
      <w:r w:rsidR="00FB045C">
        <w:t>shit</w:t>
      </w:r>
      <w:proofErr w:type="gramEnd"/>
      <w:r w:rsidR="00FB045C">
        <w:t xml:space="preserve"> has already been lost to obscurity/t</w:t>
      </w:r>
      <w:r w:rsidR="00B743D8">
        <w:t xml:space="preserve">ime,) has been </w:t>
      </w:r>
      <w:r w:rsidR="00B743D8">
        <w:rPr>
          <w:i/>
          <w:iCs/>
        </w:rPr>
        <w:t>taken from you</w:t>
      </w:r>
      <w:r w:rsidR="00B743D8">
        <w:t xml:space="preserve">. </w:t>
      </w:r>
      <w:r w:rsidR="00135BFF">
        <w:t xml:space="preserve">That might be a slightly melodramatic way to say it in all of the cases in which the money exchanging hands is not directly from </w:t>
      </w:r>
      <w:r w:rsidR="005625E6">
        <w:t>your tax-paying ass.</w:t>
      </w:r>
      <w:commentRangeEnd w:id="7"/>
      <w:r w:rsidR="004754AB">
        <w:rPr>
          <w:rStyle w:val="CommentReference"/>
        </w:rPr>
        <w:commentReference w:id="7"/>
      </w:r>
      <w:r w:rsidR="00643BBA">
        <w:t xml:space="preserve"> </w:t>
      </w:r>
    </w:p>
    <w:p w14:paraId="5334C6CE" w14:textId="497D3A07" w:rsidR="00CD1231" w:rsidRDefault="00954ECC" w:rsidP="004D16F0">
      <w:r>
        <w:t xml:space="preserve">Frankly, </w:t>
      </w:r>
      <w:r w:rsidR="007A2EA8">
        <w:t xml:space="preserve">after the Model S, Tesla has only made the </w:t>
      </w:r>
      <w:r w:rsidR="000E7399">
        <w:t>least-redeemable decisions on offering</w:t>
      </w:r>
      <w:r w:rsidR="005E38CD">
        <w:t xml:space="preserve">, from my perspective. </w:t>
      </w:r>
      <w:r w:rsidR="00C07CA9">
        <w:t xml:space="preserve">The moment they announced the Model X – the third </w:t>
      </w:r>
      <w:r w:rsidR="00AA02B1">
        <w:t xml:space="preserve">Tesla, Inc. product in its history, </w:t>
      </w:r>
    </w:p>
    <w:p w14:paraId="6427EF2A" w14:textId="77777777" w:rsidR="00CD1231" w:rsidRDefault="00CD1231">
      <w:r>
        <w:br w:type="page"/>
      </w:r>
    </w:p>
    <w:p w14:paraId="227A50DF" w14:textId="1362F7FF" w:rsidR="005843AE" w:rsidRDefault="00F91939" w:rsidP="00F91939">
      <w:pPr>
        <w:pStyle w:val="Heading1"/>
      </w:pPr>
      <w:r w:rsidRPr="00F91939">
        <w:t>The New Sincerity</w:t>
      </w:r>
    </w:p>
    <w:p w14:paraId="56D09D78" w14:textId="2C5CC73F" w:rsidR="00B81DDE" w:rsidRPr="00B81DDE" w:rsidRDefault="00B81DDE" w:rsidP="00B81DDE">
      <w:r>
        <w:t xml:space="preserve">One of the strangest </w:t>
      </w:r>
      <w:r w:rsidR="00AD7472">
        <w:t>contrasts those of us</w:t>
      </w:r>
      <w:r w:rsidR="004526CE">
        <w:t xml:space="preserve"> </w:t>
      </w:r>
      <w:proofErr w:type="gramStart"/>
      <w:r w:rsidR="00AD7472">
        <w:t>who’ve</w:t>
      </w:r>
      <w:proofErr w:type="gramEnd"/>
      <w:r w:rsidR="00AD7472">
        <w:t xml:space="preserve"> bridged </w:t>
      </w:r>
      <w:r w:rsidR="004526CE">
        <w:t xml:space="preserve">America’s theistic divide with any </w:t>
      </w:r>
      <w:r w:rsidR="00712189">
        <w:t xml:space="preserve">regularity </w:t>
      </w:r>
      <w:r w:rsidR="00F67EE7">
        <w:t xml:space="preserve">are </w:t>
      </w:r>
      <w:r w:rsidR="00712189">
        <w:t xml:space="preserve">inevitably </w:t>
      </w:r>
      <w:r w:rsidR="00F67EE7">
        <w:t xml:space="preserve">exposed to </w:t>
      </w:r>
      <w:r w:rsidR="00094841">
        <w:t xml:space="preserve">stems from </w:t>
      </w:r>
      <w:r w:rsidR="00E457A2">
        <w:t xml:space="preserve">a </w:t>
      </w:r>
      <w:r w:rsidR="00BE325E">
        <w:t>bug infecting every one of us countrymen</w:t>
      </w:r>
      <w:r w:rsidR="00E12702">
        <w:t xml:space="preserve">, though our symptoms </w:t>
      </w:r>
    </w:p>
    <w:sectPr w:rsidR="00B81DDE" w:rsidRPr="00B81DDE" w:rsidSect="00CF21E0">
      <w:headerReference w:type="even" r:id="rId25"/>
      <w:headerReference w:type="default" r:id="rId26"/>
      <w:footerReference w:type="default" r:id="rId27"/>
      <w:headerReference w:type="first" r:id="rId28"/>
      <w:footerReference w:type="first" r:id="rId29"/>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1-02T00:56:00Z" w:initials="DB">
    <w:p w14:paraId="32B5CA9E" w14:textId="4F2988F2" w:rsidR="00BB4390" w:rsidRDefault="00BB4390">
      <w:pPr>
        <w:pStyle w:val="CommentText"/>
      </w:pPr>
      <w:r>
        <w:rPr>
          <w:rStyle w:val="CommentReference"/>
        </w:rPr>
        <w:annotationRef/>
      </w:r>
      <w:r w:rsidR="002C73E1">
        <w:t>Follow Up (Preview): Continue on the potential that Elon could have a mental illness.</w:t>
      </w:r>
    </w:p>
  </w:comment>
  <w:comment w:id="1" w:author="David Blue" w:date="2020-11-02T01:35:00Z" w:initials="DB">
    <w:p w14:paraId="20F20313" w14:textId="0E260B3B" w:rsidR="00AE2D89" w:rsidRDefault="00AE2D89" w:rsidP="00AE2D89">
      <w:pPr>
        <w:pStyle w:val="CommentText"/>
      </w:pPr>
      <w:r>
        <w:rPr>
          <w:rStyle w:val="CommentReference"/>
        </w:rPr>
        <w:annotationRef/>
      </w:r>
      <w:r>
        <w:t xml:space="preserve">By that I mean... Nobody associated Nikola Tesla with automobiles, just as the reference in Musk's new infant child's name to the prototype of the SR-71 Blackbird will literally </w:t>
      </w:r>
      <w:r>
        <w:rPr>
          <w:i/>
          <w:iCs/>
        </w:rPr>
        <w:t>never</w:t>
      </w:r>
      <w:r>
        <w:t xml:space="preserve"> be recognized.</w:t>
      </w:r>
    </w:p>
  </w:comment>
  <w:comment w:id="2" w:author="David Blue" w:date="2020-11-02T01:42:00Z" w:initials="DB">
    <w:p w14:paraId="16AA5D51" w14:textId="7B4FAC14" w:rsidR="001A497C" w:rsidRDefault="001A497C">
      <w:pPr>
        <w:pStyle w:val="CommentText"/>
      </w:pPr>
      <w:r>
        <w:rPr>
          <w:rStyle w:val="CommentReference"/>
        </w:rPr>
        <w:annotationRef/>
      </w:r>
      <w:r>
        <w:t>Follow Up (Preview): Further reference.</w:t>
      </w:r>
    </w:p>
  </w:comment>
  <w:comment w:id="3" w:author="David Blue" w:date="2020-11-02T01:46:00Z" w:initials="DB">
    <w:p w14:paraId="166C0920" w14:textId="3B5A60B4" w:rsidR="007F5AB9" w:rsidRDefault="007F5AB9" w:rsidP="007F5AB9">
      <w:pPr>
        <w:pStyle w:val="CommentText"/>
      </w:pPr>
      <w:r>
        <w:rPr>
          <w:rStyle w:val="CommentReference"/>
        </w:rPr>
        <w:annotationRef/>
      </w:r>
      <w:r>
        <w:t>Necessitates further research to say this definitively.</w:t>
      </w:r>
    </w:p>
  </w:comment>
  <w:comment w:id="4" w:author="David Blue" w:date="2020-11-02T01:50:00Z" w:initials="DB">
    <w:p w14:paraId="4D1B4755" w14:textId="712BD092" w:rsidR="00B54C68" w:rsidRDefault="00B54C68">
      <w:pPr>
        <w:pStyle w:val="CommentText"/>
      </w:pPr>
      <w:r>
        <w:rPr>
          <w:rStyle w:val="CommentReference"/>
        </w:rPr>
        <w:annotationRef/>
      </w:r>
      <w:r>
        <w:t>Follow Up (Preview): Further citation needed.</w:t>
      </w:r>
    </w:p>
  </w:comment>
  <w:comment w:id="5" w:author="David Blue" w:date="2020-11-02T02:38:00Z" w:initials="DB">
    <w:p w14:paraId="203A2674" w14:textId="66CAAEBB" w:rsidR="00F737B0" w:rsidRDefault="00F737B0" w:rsidP="00F737B0">
      <w:pPr>
        <w:pStyle w:val="CommentText"/>
      </w:pPr>
      <w:r>
        <w:rPr>
          <w:rStyle w:val="CommentReference"/>
        </w:rPr>
        <w:annotationRef/>
      </w:r>
      <w:r>
        <w:t>I don't know whether mentioning Edward Loh is going to make sense or not.</w:t>
      </w:r>
    </w:p>
  </w:comment>
  <w:comment w:id="6" w:author="David Blue" w:date="2020-11-02T22:56:00Z" w:initials="DB">
    <w:p w14:paraId="6680871E" w14:textId="6CAF697A" w:rsidR="009A5011" w:rsidRDefault="009A5011" w:rsidP="008C76AD">
      <w:pPr>
        <w:pStyle w:val="CommentText"/>
      </w:pPr>
      <w:r>
        <w:rPr>
          <w:rStyle w:val="CommentReference"/>
        </w:rPr>
        <w:annotationRef/>
      </w:r>
      <w:r w:rsidR="008C76AD">
        <w:t xml:space="preserve">If you are anywhere near my age, you have absolutely </w:t>
      </w:r>
      <w:r w:rsidR="008C76AD">
        <w:rPr>
          <w:i/>
          <w:iCs/>
        </w:rPr>
        <w:t>zero</w:t>
      </w:r>
      <w:r w:rsidR="008C76AD">
        <w:t xml:space="preserve"> excuse for liking those motherfucking movies. We will be coming back to this, I promise. (See: "</w:t>
      </w:r>
      <w:hyperlink r:id="rId1" w:history="1">
        <w:r w:rsidR="008C76AD" w:rsidRPr="008C0390">
          <w:rPr>
            <w:rStyle w:val="Hyperlink"/>
          </w:rPr>
          <w:t>Music Taste Through Generations</w:t>
        </w:r>
      </w:hyperlink>
      <w:r w:rsidR="008C76AD">
        <w:t>.")</w:t>
      </w:r>
    </w:p>
  </w:comment>
  <w:comment w:id="7" w:author="David Blue" w:date="2020-11-02T23:05:00Z" w:initials="DB">
    <w:p w14:paraId="08A60EE1" w14:textId="41E4C71C" w:rsidR="004754AB" w:rsidRDefault="004754AB">
      <w:pPr>
        <w:pStyle w:val="CommentText"/>
      </w:pPr>
      <w:r>
        <w:rPr>
          <w:rStyle w:val="CommentReference"/>
        </w:rPr>
        <w:annotationRef/>
      </w:r>
      <w:r w:rsidR="00F91939">
        <w:t xml:space="preserve">Follow Up (Preview): And we proceed to reemphasize how awful it was that Tesla got </w:t>
      </w:r>
      <w:r w:rsidR="00F91939">
        <w:rPr>
          <w:i/>
          <w:iCs/>
        </w:rPr>
        <w:t>so much</w:t>
      </w:r>
      <w:r w:rsidR="00F91939">
        <w:t xml:space="preserve"> of </w:t>
      </w:r>
      <w:r w:rsidR="00F91939">
        <w:rPr>
          <w:i/>
          <w:iCs/>
        </w:rPr>
        <w:t>our money</w:t>
      </w:r>
      <w:r w:rsidR="00F91939">
        <w:t xml:space="preserve"> after having proved </w:t>
      </w:r>
      <w:r w:rsidR="00F91939">
        <w:rPr>
          <w:i/>
          <w:iCs/>
        </w:rPr>
        <w:t>so much less</w:t>
      </w:r>
      <w:r w:rsidR="00F91939">
        <w:t xml:space="preserve"> with the original roadster than DeLorean and Bricklin had respectively with their genius, original designs, arguing that we should be very angry about 1) our tax money? Yeah… and 2) all the great innovation which has been overlooked in favor of the Elon’s of the world (which we can acknowledge this story indicates considering the scale of the shit has already been lost to obscurity/time,) has been </w:t>
      </w:r>
      <w:r w:rsidR="00F91939">
        <w:rPr>
          <w:i/>
          <w:iCs/>
        </w:rPr>
        <w:t>taken from you</w:t>
      </w:r>
      <w:r w:rsidR="00F91939">
        <w:t>. That might be a slightly melodramatic way to say it in all of the cases in which the money exchanging hands is not directly from your tax-paying 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B5CA9E" w15:done="0"/>
  <w15:commentEx w15:paraId="20F20313" w15:done="0"/>
  <w15:commentEx w15:paraId="16AA5D51" w15:done="0"/>
  <w15:commentEx w15:paraId="166C0920" w15:done="0"/>
  <w15:commentEx w15:paraId="4D1B4755" w15:done="0"/>
  <w15:commentEx w15:paraId="203A2674" w15:done="0"/>
  <w15:commentEx w15:paraId="6680871E" w15:done="0"/>
  <w15:commentEx w15:paraId="08A60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D7A5" w16cex:dateUtc="2020-11-02T06:56:00Z" w16cex:intelligentPlaceholder="1"/>
  <w16cex:commentExtensible w16cex:durableId="2349E0FD" w16cex:dateUtc="2020-11-02T07:35:00Z"/>
  <w16cex:commentExtensible w16cex:durableId="2349E274" w16cex:dateUtc="2020-11-02T07:42:00Z" w16cex:intelligentPlaceholder="1"/>
  <w16cex:commentExtensible w16cex:durableId="2349E370" w16cex:dateUtc="2020-11-02T07:46:00Z"/>
  <w16cex:commentExtensible w16cex:durableId="2349E465" w16cex:dateUtc="2020-11-02T07:50:00Z" w16cex:intelligentPlaceholder="1"/>
  <w16cex:commentExtensible w16cex:durableId="2349EFBB" w16cex:dateUtc="2020-11-02T08:38:00Z"/>
  <w16cex:commentExtensible w16cex:durableId="234B0D36" w16cex:dateUtc="2020-11-03T04:56:00Z"/>
  <w16cex:commentExtensible w16cex:durableId="234B0F24" w16cex:dateUtc="2020-11-03T05:05: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B5CA9E" w16cid:durableId="2349D7A5"/>
  <w16cid:commentId w16cid:paraId="20F20313" w16cid:durableId="2349E0FD"/>
  <w16cid:commentId w16cid:paraId="16AA5D51" w16cid:durableId="2349E274"/>
  <w16cid:commentId w16cid:paraId="166C0920" w16cid:durableId="2349E370"/>
  <w16cid:commentId w16cid:paraId="4D1B4755" w16cid:durableId="2349E465"/>
  <w16cid:commentId w16cid:paraId="203A2674" w16cid:durableId="2349EFBB"/>
  <w16cid:commentId w16cid:paraId="6680871E" w16cid:durableId="234B0D36"/>
  <w16cid:commentId w16cid:paraId="08A60EE1" w16cid:durableId="234B0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39626" w14:textId="77777777" w:rsidR="00171D54" w:rsidRDefault="00171D54" w:rsidP="00983865">
      <w:pPr>
        <w:spacing w:after="0" w:line="240" w:lineRule="auto"/>
      </w:pPr>
      <w:r>
        <w:separator/>
      </w:r>
    </w:p>
  </w:endnote>
  <w:endnote w:type="continuationSeparator" w:id="0">
    <w:p w14:paraId="1708B79E" w14:textId="77777777" w:rsidR="00171D54" w:rsidRDefault="00171D54" w:rsidP="00983865">
      <w:pPr>
        <w:spacing w:after="0" w:line="240" w:lineRule="auto"/>
      </w:pPr>
      <w:r>
        <w:continuationSeparator/>
      </w:r>
    </w:p>
  </w:endnote>
  <w:endnote w:type="continuationNotice" w:id="1">
    <w:p w14:paraId="6B615480" w14:textId="77777777" w:rsidR="00171D54" w:rsidRDefault="00171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00000287" w:usb1="08070000" w:usb2="00000010"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IBM Plex Sans">
    <w:panose1 w:val="020B0503050203000203"/>
    <w:charset w:val="00"/>
    <w:family w:val="swiss"/>
    <w:pitch w:val="variable"/>
    <w:sig w:usb0="A00002EF" w:usb1="5000207B" w:usb2="00000000" w:usb3="00000000" w:csb0="0000019F" w:csb1="00000000"/>
  </w:font>
  <w:font w:name="Neue Kabel Medium">
    <w:altName w:val="Calibri"/>
    <w:panose1 w:val="020C0702020203020303"/>
    <w:charset w:val="00"/>
    <w:family w:val="swiss"/>
    <w:notTrueType/>
    <w:pitch w:val="variable"/>
    <w:sig w:usb0="A0000067" w:usb1="00000401" w:usb2="00000000" w:usb3="00000000" w:csb0="00000093" w:csb1="00000000"/>
  </w:font>
  <w:font w:name="IBM Plex Sans Condensed Light">
    <w:panose1 w:val="020B0406050203000203"/>
    <w:charset w:val="00"/>
    <w:family w:val="swiss"/>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Medium">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pitch w:val="variable"/>
    <w:sig w:usb0="A00002EF" w:usb1="5000207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pitch w:val="fixed"/>
    <w:sig w:usb0="A000026F" w:usb1="5000207B" w:usb2="00000000" w:usb3="00000000" w:csb0="00000197" w:csb1="00000000"/>
  </w:font>
  <w:font w:name="Karla Light">
    <w:panose1 w:val="020B0004030503030003"/>
    <w:charset w:val="00"/>
    <w:family w:val="swiss"/>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Proxima Nova Medium">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0537"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70D2B"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00E42" w14:textId="77777777" w:rsidR="00171D54" w:rsidRDefault="00171D54" w:rsidP="00983865">
      <w:pPr>
        <w:spacing w:after="0" w:line="240" w:lineRule="auto"/>
      </w:pPr>
      <w:r>
        <w:separator/>
      </w:r>
    </w:p>
  </w:footnote>
  <w:footnote w:type="continuationSeparator" w:id="0">
    <w:p w14:paraId="6BBEC35A" w14:textId="77777777" w:rsidR="00171D54" w:rsidRDefault="00171D54" w:rsidP="00983865">
      <w:pPr>
        <w:spacing w:after="0" w:line="240" w:lineRule="auto"/>
      </w:pPr>
      <w:r>
        <w:continuationSeparator/>
      </w:r>
    </w:p>
  </w:footnote>
  <w:footnote w:type="continuationNotice" w:id="1">
    <w:p w14:paraId="4DCC321D" w14:textId="77777777" w:rsidR="00171D54" w:rsidRDefault="00171D54">
      <w:pPr>
        <w:spacing w:after="0" w:line="240" w:lineRule="auto"/>
      </w:pPr>
    </w:p>
  </w:footnote>
  <w:footnote w:id="2">
    <w:p w14:paraId="05DD02F0" w14:textId="77777777" w:rsidR="00225D79" w:rsidRDefault="00225D79" w:rsidP="00225D79">
      <w:pPr>
        <w:pStyle w:val="FootnoteText"/>
      </w:pPr>
      <w:r>
        <w:rPr>
          <w:rStyle w:val="FootnoteReference"/>
        </w:rPr>
        <w:footnoteRef/>
      </w:r>
      <w:r>
        <w:t xml:space="preserve"> According to ourworldindata.org.</w:t>
      </w:r>
    </w:p>
  </w:footnote>
  <w:footnote w:id="3">
    <w:p w14:paraId="68F4ABB1" w14:textId="77777777" w:rsidR="00225D79" w:rsidRDefault="00225D79" w:rsidP="00225D79">
      <w:pPr>
        <w:pStyle w:val="FootnoteText"/>
      </w:pPr>
      <w:r>
        <w:rPr>
          <w:rStyle w:val="FootnoteReference"/>
        </w:rPr>
        <w:footnoteRef/>
      </w:r>
      <w:r>
        <w:t xml:space="preserve"> By “must,” I mean simply that I see </w:t>
      </w:r>
      <w:proofErr w:type="gramStart"/>
      <w:r>
        <w:t>very little</w:t>
      </w:r>
      <w:proofErr w:type="gramEnd"/>
      <w:r>
        <w:t xml:space="preserve"> point in continuing to read this particular argument if you sincerely disagree with this assumption.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023C3" w14:textId="77777777" w:rsidR="00FE025C" w:rsidRDefault="0003568C">
    <w:pPr>
      <w:pStyle w:val="Header"/>
    </w:pPr>
    <w:r>
      <w:rPr>
        <w:noProof/>
      </w:rPr>
      <w:pict w14:anchorId="0F76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A13B" w14:textId="77777777" w:rsidR="00FE025C" w:rsidRDefault="0003568C">
    <w:pPr>
      <w:pStyle w:val="Header"/>
    </w:pPr>
    <w:r>
      <w:rPr>
        <w:noProof/>
      </w:rPr>
      <w:pict w14:anchorId="5352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82B0E" w14:textId="54B8A0FC" w:rsidR="00225D79" w:rsidRPr="00225D79" w:rsidRDefault="00225D79" w:rsidP="00225D79">
    <w:pPr>
      <w:pStyle w:val="Title"/>
    </w:pPr>
    <w:r>
      <w:t>For God’s Sake, Just Sit Down to Piss</w:t>
    </w:r>
  </w:p>
  <w:p w14:paraId="0C40D849"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79"/>
    <w:rsid w:val="00001EC6"/>
    <w:rsid w:val="0000232F"/>
    <w:rsid w:val="000145A8"/>
    <w:rsid w:val="000245B1"/>
    <w:rsid w:val="00024889"/>
    <w:rsid w:val="00026300"/>
    <w:rsid w:val="000267DC"/>
    <w:rsid w:val="00026DAF"/>
    <w:rsid w:val="0003062C"/>
    <w:rsid w:val="00031AAC"/>
    <w:rsid w:val="000333A3"/>
    <w:rsid w:val="0003568C"/>
    <w:rsid w:val="00037F25"/>
    <w:rsid w:val="00042756"/>
    <w:rsid w:val="00042894"/>
    <w:rsid w:val="0004369E"/>
    <w:rsid w:val="000458D4"/>
    <w:rsid w:val="00046835"/>
    <w:rsid w:val="00051256"/>
    <w:rsid w:val="0005323C"/>
    <w:rsid w:val="0006126A"/>
    <w:rsid w:val="00062016"/>
    <w:rsid w:val="000633E5"/>
    <w:rsid w:val="000637DE"/>
    <w:rsid w:val="00065A2F"/>
    <w:rsid w:val="00082119"/>
    <w:rsid w:val="00090C83"/>
    <w:rsid w:val="00094841"/>
    <w:rsid w:val="000A399D"/>
    <w:rsid w:val="000A4262"/>
    <w:rsid w:val="000B5CA7"/>
    <w:rsid w:val="000B6977"/>
    <w:rsid w:val="000C39D5"/>
    <w:rsid w:val="000D08B8"/>
    <w:rsid w:val="000D17D5"/>
    <w:rsid w:val="000D2E2B"/>
    <w:rsid w:val="000E2482"/>
    <w:rsid w:val="000E44F6"/>
    <w:rsid w:val="000E4D69"/>
    <w:rsid w:val="000E55C5"/>
    <w:rsid w:val="000E692B"/>
    <w:rsid w:val="000E7399"/>
    <w:rsid w:val="000F3D0F"/>
    <w:rsid w:val="000F6CEE"/>
    <w:rsid w:val="00101A6D"/>
    <w:rsid w:val="00106E4C"/>
    <w:rsid w:val="001166EF"/>
    <w:rsid w:val="001205AA"/>
    <w:rsid w:val="00120B5E"/>
    <w:rsid w:val="00122A54"/>
    <w:rsid w:val="0012470A"/>
    <w:rsid w:val="00127883"/>
    <w:rsid w:val="0013035E"/>
    <w:rsid w:val="00131627"/>
    <w:rsid w:val="00135BFF"/>
    <w:rsid w:val="0013706E"/>
    <w:rsid w:val="00140C7E"/>
    <w:rsid w:val="0014522C"/>
    <w:rsid w:val="00145993"/>
    <w:rsid w:val="001468A6"/>
    <w:rsid w:val="0014754E"/>
    <w:rsid w:val="00156C00"/>
    <w:rsid w:val="00164867"/>
    <w:rsid w:val="00167846"/>
    <w:rsid w:val="00171D54"/>
    <w:rsid w:val="00175A78"/>
    <w:rsid w:val="00175F62"/>
    <w:rsid w:val="001806E3"/>
    <w:rsid w:val="00181BBF"/>
    <w:rsid w:val="00194907"/>
    <w:rsid w:val="001A2684"/>
    <w:rsid w:val="001A342F"/>
    <w:rsid w:val="001A497C"/>
    <w:rsid w:val="001A76C9"/>
    <w:rsid w:val="001A7E00"/>
    <w:rsid w:val="001B05E8"/>
    <w:rsid w:val="001B36FA"/>
    <w:rsid w:val="001B4250"/>
    <w:rsid w:val="001B5324"/>
    <w:rsid w:val="001B5ACA"/>
    <w:rsid w:val="001B6BA6"/>
    <w:rsid w:val="001B7CD5"/>
    <w:rsid w:val="001C3C28"/>
    <w:rsid w:val="001D22C9"/>
    <w:rsid w:val="001D2F67"/>
    <w:rsid w:val="001D4779"/>
    <w:rsid w:val="001E3683"/>
    <w:rsid w:val="001E3B7A"/>
    <w:rsid w:val="001E46AE"/>
    <w:rsid w:val="001E51F6"/>
    <w:rsid w:val="001E796B"/>
    <w:rsid w:val="001F0FCD"/>
    <w:rsid w:val="001F1DCD"/>
    <w:rsid w:val="001F31C4"/>
    <w:rsid w:val="001F4354"/>
    <w:rsid w:val="002055C0"/>
    <w:rsid w:val="0020585D"/>
    <w:rsid w:val="00207B78"/>
    <w:rsid w:val="0022119A"/>
    <w:rsid w:val="00225D79"/>
    <w:rsid w:val="0022754D"/>
    <w:rsid w:val="002310B7"/>
    <w:rsid w:val="0023198E"/>
    <w:rsid w:val="00235127"/>
    <w:rsid w:val="00236D7B"/>
    <w:rsid w:val="00237337"/>
    <w:rsid w:val="00237DF2"/>
    <w:rsid w:val="00240FD2"/>
    <w:rsid w:val="00244E28"/>
    <w:rsid w:val="0024564F"/>
    <w:rsid w:val="00246AB2"/>
    <w:rsid w:val="002475BD"/>
    <w:rsid w:val="00247D84"/>
    <w:rsid w:val="002572CC"/>
    <w:rsid w:val="002574AE"/>
    <w:rsid w:val="00267430"/>
    <w:rsid w:val="00270209"/>
    <w:rsid w:val="002707F1"/>
    <w:rsid w:val="002728CE"/>
    <w:rsid w:val="00273D59"/>
    <w:rsid w:val="002752EA"/>
    <w:rsid w:val="002772D2"/>
    <w:rsid w:val="0029093E"/>
    <w:rsid w:val="00291825"/>
    <w:rsid w:val="002920E5"/>
    <w:rsid w:val="002944CD"/>
    <w:rsid w:val="002946F3"/>
    <w:rsid w:val="002B2FEA"/>
    <w:rsid w:val="002B6544"/>
    <w:rsid w:val="002B67A4"/>
    <w:rsid w:val="002B7301"/>
    <w:rsid w:val="002C0C7F"/>
    <w:rsid w:val="002C73E1"/>
    <w:rsid w:val="002D5703"/>
    <w:rsid w:val="002E0F88"/>
    <w:rsid w:val="002E2310"/>
    <w:rsid w:val="002E342D"/>
    <w:rsid w:val="002F1953"/>
    <w:rsid w:val="002F4F66"/>
    <w:rsid w:val="002F6697"/>
    <w:rsid w:val="002F76E8"/>
    <w:rsid w:val="00300326"/>
    <w:rsid w:val="00301602"/>
    <w:rsid w:val="00301A5C"/>
    <w:rsid w:val="00305887"/>
    <w:rsid w:val="003174D4"/>
    <w:rsid w:val="00317B6E"/>
    <w:rsid w:val="003236C3"/>
    <w:rsid w:val="00327090"/>
    <w:rsid w:val="003309F9"/>
    <w:rsid w:val="0033226F"/>
    <w:rsid w:val="00332D0E"/>
    <w:rsid w:val="00334F1F"/>
    <w:rsid w:val="00340787"/>
    <w:rsid w:val="0034151B"/>
    <w:rsid w:val="00342884"/>
    <w:rsid w:val="003448F7"/>
    <w:rsid w:val="00345B59"/>
    <w:rsid w:val="00346064"/>
    <w:rsid w:val="00347595"/>
    <w:rsid w:val="00356367"/>
    <w:rsid w:val="003563EF"/>
    <w:rsid w:val="00361CDA"/>
    <w:rsid w:val="003741FF"/>
    <w:rsid w:val="00380ABA"/>
    <w:rsid w:val="0038123A"/>
    <w:rsid w:val="00384C6E"/>
    <w:rsid w:val="003878B9"/>
    <w:rsid w:val="00391B0F"/>
    <w:rsid w:val="00393F8E"/>
    <w:rsid w:val="003A0096"/>
    <w:rsid w:val="003A1E6F"/>
    <w:rsid w:val="003A41F4"/>
    <w:rsid w:val="003A69C3"/>
    <w:rsid w:val="003B19B4"/>
    <w:rsid w:val="003B3E6E"/>
    <w:rsid w:val="003B4200"/>
    <w:rsid w:val="003B4441"/>
    <w:rsid w:val="003B4DBE"/>
    <w:rsid w:val="003C592D"/>
    <w:rsid w:val="003D1B7E"/>
    <w:rsid w:val="003D6533"/>
    <w:rsid w:val="003E00D3"/>
    <w:rsid w:val="003E1A2E"/>
    <w:rsid w:val="003E4244"/>
    <w:rsid w:val="003E4A7E"/>
    <w:rsid w:val="003E628A"/>
    <w:rsid w:val="003F10A6"/>
    <w:rsid w:val="003F1DFA"/>
    <w:rsid w:val="003F6882"/>
    <w:rsid w:val="00401A5D"/>
    <w:rsid w:val="00402413"/>
    <w:rsid w:val="00404576"/>
    <w:rsid w:val="004125D5"/>
    <w:rsid w:val="004128C3"/>
    <w:rsid w:val="0041352A"/>
    <w:rsid w:val="0041363F"/>
    <w:rsid w:val="004141FC"/>
    <w:rsid w:val="004223F8"/>
    <w:rsid w:val="0042488A"/>
    <w:rsid w:val="004316DF"/>
    <w:rsid w:val="00432216"/>
    <w:rsid w:val="004324AB"/>
    <w:rsid w:val="00432531"/>
    <w:rsid w:val="00436004"/>
    <w:rsid w:val="004406F6"/>
    <w:rsid w:val="00444D44"/>
    <w:rsid w:val="00444E64"/>
    <w:rsid w:val="004465F5"/>
    <w:rsid w:val="0045079F"/>
    <w:rsid w:val="004526CE"/>
    <w:rsid w:val="0045296E"/>
    <w:rsid w:val="00456551"/>
    <w:rsid w:val="00456DC4"/>
    <w:rsid w:val="0046010A"/>
    <w:rsid w:val="004675B0"/>
    <w:rsid w:val="00470CDD"/>
    <w:rsid w:val="00472645"/>
    <w:rsid w:val="00473E8B"/>
    <w:rsid w:val="004754AB"/>
    <w:rsid w:val="00480B55"/>
    <w:rsid w:val="00487AB4"/>
    <w:rsid w:val="00490735"/>
    <w:rsid w:val="00491A8B"/>
    <w:rsid w:val="0049316C"/>
    <w:rsid w:val="00494530"/>
    <w:rsid w:val="004960BD"/>
    <w:rsid w:val="004A075E"/>
    <w:rsid w:val="004A30C2"/>
    <w:rsid w:val="004A4437"/>
    <w:rsid w:val="004B138D"/>
    <w:rsid w:val="004B5B85"/>
    <w:rsid w:val="004C4503"/>
    <w:rsid w:val="004C4C45"/>
    <w:rsid w:val="004C640F"/>
    <w:rsid w:val="004D16F0"/>
    <w:rsid w:val="004D2BE3"/>
    <w:rsid w:val="004D36A1"/>
    <w:rsid w:val="004D600E"/>
    <w:rsid w:val="004D7A17"/>
    <w:rsid w:val="004E1552"/>
    <w:rsid w:val="004E7939"/>
    <w:rsid w:val="004F70D8"/>
    <w:rsid w:val="004F7AFD"/>
    <w:rsid w:val="00514423"/>
    <w:rsid w:val="00515DCA"/>
    <w:rsid w:val="005172D3"/>
    <w:rsid w:val="0052064A"/>
    <w:rsid w:val="00521037"/>
    <w:rsid w:val="0052542F"/>
    <w:rsid w:val="00525D95"/>
    <w:rsid w:val="00526E0C"/>
    <w:rsid w:val="00526E87"/>
    <w:rsid w:val="00534356"/>
    <w:rsid w:val="00535913"/>
    <w:rsid w:val="00537273"/>
    <w:rsid w:val="0054418B"/>
    <w:rsid w:val="005563FD"/>
    <w:rsid w:val="00556676"/>
    <w:rsid w:val="00557420"/>
    <w:rsid w:val="005625E6"/>
    <w:rsid w:val="00564C28"/>
    <w:rsid w:val="0056563A"/>
    <w:rsid w:val="0057141E"/>
    <w:rsid w:val="0057546B"/>
    <w:rsid w:val="00577C6E"/>
    <w:rsid w:val="005843AE"/>
    <w:rsid w:val="00584851"/>
    <w:rsid w:val="00586127"/>
    <w:rsid w:val="00596D3E"/>
    <w:rsid w:val="005A30CC"/>
    <w:rsid w:val="005A4E26"/>
    <w:rsid w:val="005B2F84"/>
    <w:rsid w:val="005C03BB"/>
    <w:rsid w:val="005D25E9"/>
    <w:rsid w:val="005D5789"/>
    <w:rsid w:val="005D607D"/>
    <w:rsid w:val="005E054B"/>
    <w:rsid w:val="005E08AC"/>
    <w:rsid w:val="005E1E58"/>
    <w:rsid w:val="005E27D4"/>
    <w:rsid w:val="005E37B5"/>
    <w:rsid w:val="005E38CD"/>
    <w:rsid w:val="005F12B0"/>
    <w:rsid w:val="005F31E3"/>
    <w:rsid w:val="005F4A76"/>
    <w:rsid w:val="005F548D"/>
    <w:rsid w:val="005F5DD7"/>
    <w:rsid w:val="00612798"/>
    <w:rsid w:val="00612BFA"/>
    <w:rsid w:val="006139ED"/>
    <w:rsid w:val="00614E5A"/>
    <w:rsid w:val="006163C8"/>
    <w:rsid w:val="00617107"/>
    <w:rsid w:val="00617C8C"/>
    <w:rsid w:val="0062362A"/>
    <w:rsid w:val="00625902"/>
    <w:rsid w:val="00625F9E"/>
    <w:rsid w:val="006318C3"/>
    <w:rsid w:val="006346C6"/>
    <w:rsid w:val="00640246"/>
    <w:rsid w:val="00643BBA"/>
    <w:rsid w:val="00650E73"/>
    <w:rsid w:val="006522EE"/>
    <w:rsid w:val="006528A6"/>
    <w:rsid w:val="00666F6C"/>
    <w:rsid w:val="00670D17"/>
    <w:rsid w:val="006729AD"/>
    <w:rsid w:val="006733B7"/>
    <w:rsid w:val="0067474F"/>
    <w:rsid w:val="00683AAF"/>
    <w:rsid w:val="00683EB7"/>
    <w:rsid w:val="00693A9A"/>
    <w:rsid w:val="00696B26"/>
    <w:rsid w:val="006A3750"/>
    <w:rsid w:val="006A4923"/>
    <w:rsid w:val="006A4DF4"/>
    <w:rsid w:val="006B6383"/>
    <w:rsid w:val="006C5DE1"/>
    <w:rsid w:val="006C793C"/>
    <w:rsid w:val="006D0B6B"/>
    <w:rsid w:val="006D7AC7"/>
    <w:rsid w:val="006E12E5"/>
    <w:rsid w:val="006E1C85"/>
    <w:rsid w:val="006E2837"/>
    <w:rsid w:val="006E761C"/>
    <w:rsid w:val="006F045E"/>
    <w:rsid w:val="00703F41"/>
    <w:rsid w:val="00705665"/>
    <w:rsid w:val="007077A1"/>
    <w:rsid w:val="007109BD"/>
    <w:rsid w:val="00712189"/>
    <w:rsid w:val="00712E60"/>
    <w:rsid w:val="0072132B"/>
    <w:rsid w:val="007267E6"/>
    <w:rsid w:val="00727451"/>
    <w:rsid w:val="00746934"/>
    <w:rsid w:val="0075336B"/>
    <w:rsid w:val="00754A31"/>
    <w:rsid w:val="00755634"/>
    <w:rsid w:val="00755C08"/>
    <w:rsid w:val="00763140"/>
    <w:rsid w:val="00766E27"/>
    <w:rsid w:val="00770E94"/>
    <w:rsid w:val="00771FFD"/>
    <w:rsid w:val="00772736"/>
    <w:rsid w:val="0077564E"/>
    <w:rsid w:val="0078681A"/>
    <w:rsid w:val="00786A72"/>
    <w:rsid w:val="007907D0"/>
    <w:rsid w:val="00792768"/>
    <w:rsid w:val="007A1429"/>
    <w:rsid w:val="007A2D34"/>
    <w:rsid w:val="007A2EA8"/>
    <w:rsid w:val="007A5481"/>
    <w:rsid w:val="007A5699"/>
    <w:rsid w:val="007A6D6B"/>
    <w:rsid w:val="007A76FC"/>
    <w:rsid w:val="007B2581"/>
    <w:rsid w:val="007B363B"/>
    <w:rsid w:val="007B780E"/>
    <w:rsid w:val="007C181E"/>
    <w:rsid w:val="007C5453"/>
    <w:rsid w:val="007D45D4"/>
    <w:rsid w:val="007D4F0F"/>
    <w:rsid w:val="007D6215"/>
    <w:rsid w:val="007E077D"/>
    <w:rsid w:val="007E133E"/>
    <w:rsid w:val="007E4256"/>
    <w:rsid w:val="007E778B"/>
    <w:rsid w:val="007F1996"/>
    <w:rsid w:val="007F254A"/>
    <w:rsid w:val="007F4DAF"/>
    <w:rsid w:val="007F5AB9"/>
    <w:rsid w:val="00803226"/>
    <w:rsid w:val="00807E2A"/>
    <w:rsid w:val="00807EDD"/>
    <w:rsid w:val="00820007"/>
    <w:rsid w:val="00823C63"/>
    <w:rsid w:val="00825B96"/>
    <w:rsid w:val="00834CEB"/>
    <w:rsid w:val="00835D2C"/>
    <w:rsid w:val="00842B46"/>
    <w:rsid w:val="00843B29"/>
    <w:rsid w:val="00846B99"/>
    <w:rsid w:val="00846FF9"/>
    <w:rsid w:val="008519C0"/>
    <w:rsid w:val="00852EA3"/>
    <w:rsid w:val="00853FDA"/>
    <w:rsid w:val="008569B0"/>
    <w:rsid w:val="008643FF"/>
    <w:rsid w:val="0087068D"/>
    <w:rsid w:val="00872EC7"/>
    <w:rsid w:val="00877FB3"/>
    <w:rsid w:val="008822DA"/>
    <w:rsid w:val="0088273D"/>
    <w:rsid w:val="00882B3F"/>
    <w:rsid w:val="00886FFF"/>
    <w:rsid w:val="008909B7"/>
    <w:rsid w:val="00893EB2"/>
    <w:rsid w:val="0089461B"/>
    <w:rsid w:val="008A2A46"/>
    <w:rsid w:val="008A6C6F"/>
    <w:rsid w:val="008C030B"/>
    <w:rsid w:val="008C1573"/>
    <w:rsid w:val="008C1998"/>
    <w:rsid w:val="008C1F1C"/>
    <w:rsid w:val="008C2B18"/>
    <w:rsid w:val="008C395C"/>
    <w:rsid w:val="008C6E56"/>
    <w:rsid w:val="008C76AD"/>
    <w:rsid w:val="008D51C8"/>
    <w:rsid w:val="008D572C"/>
    <w:rsid w:val="008E23AF"/>
    <w:rsid w:val="008E5B12"/>
    <w:rsid w:val="008E73E5"/>
    <w:rsid w:val="008F15F1"/>
    <w:rsid w:val="008F26D7"/>
    <w:rsid w:val="008F358E"/>
    <w:rsid w:val="008F395C"/>
    <w:rsid w:val="008F494A"/>
    <w:rsid w:val="008F673E"/>
    <w:rsid w:val="00904716"/>
    <w:rsid w:val="00905461"/>
    <w:rsid w:val="00911E5C"/>
    <w:rsid w:val="00915308"/>
    <w:rsid w:val="00915D3B"/>
    <w:rsid w:val="009166C8"/>
    <w:rsid w:val="009201CF"/>
    <w:rsid w:val="00921483"/>
    <w:rsid w:val="009218FA"/>
    <w:rsid w:val="0092301D"/>
    <w:rsid w:val="00936B2D"/>
    <w:rsid w:val="00954ECC"/>
    <w:rsid w:val="009605B6"/>
    <w:rsid w:val="00961418"/>
    <w:rsid w:val="009661C1"/>
    <w:rsid w:val="009664C3"/>
    <w:rsid w:val="0096651B"/>
    <w:rsid w:val="00970E8D"/>
    <w:rsid w:val="00971622"/>
    <w:rsid w:val="00973A47"/>
    <w:rsid w:val="00976A9B"/>
    <w:rsid w:val="00983865"/>
    <w:rsid w:val="00983A95"/>
    <w:rsid w:val="00983B2E"/>
    <w:rsid w:val="009866DE"/>
    <w:rsid w:val="009908ED"/>
    <w:rsid w:val="009A15E6"/>
    <w:rsid w:val="009A1C22"/>
    <w:rsid w:val="009A39EA"/>
    <w:rsid w:val="009A5011"/>
    <w:rsid w:val="009A7EE4"/>
    <w:rsid w:val="009A7F40"/>
    <w:rsid w:val="009B2383"/>
    <w:rsid w:val="009B331F"/>
    <w:rsid w:val="009B440B"/>
    <w:rsid w:val="009B48A8"/>
    <w:rsid w:val="009B6478"/>
    <w:rsid w:val="009B78FA"/>
    <w:rsid w:val="009C3327"/>
    <w:rsid w:val="009C3504"/>
    <w:rsid w:val="009D4A57"/>
    <w:rsid w:val="009D5277"/>
    <w:rsid w:val="009E19B0"/>
    <w:rsid w:val="009E268D"/>
    <w:rsid w:val="009E2F05"/>
    <w:rsid w:val="009E7FF0"/>
    <w:rsid w:val="00A04440"/>
    <w:rsid w:val="00A05674"/>
    <w:rsid w:val="00A057D8"/>
    <w:rsid w:val="00A0624E"/>
    <w:rsid w:val="00A0771D"/>
    <w:rsid w:val="00A10C62"/>
    <w:rsid w:val="00A120BA"/>
    <w:rsid w:val="00A14266"/>
    <w:rsid w:val="00A17C71"/>
    <w:rsid w:val="00A17C80"/>
    <w:rsid w:val="00A23EFD"/>
    <w:rsid w:val="00A24562"/>
    <w:rsid w:val="00A25304"/>
    <w:rsid w:val="00A304B9"/>
    <w:rsid w:val="00A33833"/>
    <w:rsid w:val="00A34F94"/>
    <w:rsid w:val="00A3576E"/>
    <w:rsid w:val="00A3651E"/>
    <w:rsid w:val="00A365CB"/>
    <w:rsid w:val="00A36747"/>
    <w:rsid w:val="00A37456"/>
    <w:rsid w:val="00A40080"/>
    <w:rsid w:val="00A4214D"/>
    <w:rsid w:val="00A42881"/>
    <w:rsid w:val="00A453D3"/>
    <w:rsid w:val="00A45FF9"/>
    <w:rsid w:val="00A604D8"/>
    <w:rsid w:val="00A60C2A"/>
    <w:rsid w:val="00A60CDE"/>
    <w:rsid w:val="00A619FA"/>
    <w:rsid w:val="00A63217"/>
    <w:rsid w:val="00A6555A"/>
    <w:rsid w:val="00A7730C"/>
    <w:rsid w:val="00A8128A"/>
    <w:rsid w:val="00A9121D"/>
    <w:rsid w:val="00A9287E"/>
    <w:rsid w:val="00A92D8E"/>
    <w:rsid w:val="00AA02B1"/>
    <w:rsid w:val="00AA438A"/>
    <w:rsid w:val="00AA5600"/>
    <w:rsid w:val="00AA78A9"/>
    <w:rsid w:val="00AB072E"/>
    <w:rsid w:val="00AB14CB"/>
    <w:rsid w:val="00AB6F91"/>
    <w:rsid w:val="00AB7C31"/>
    <w:rsid w:val="00AC0415"/>
    <w:rsid w:val="00AC1AD9"/>
    <w:rsid w:val="00AC67DA"/>
    <w:rsid w:val="00AC74BB"/>
    <w:rsid w:val="00AC7874"/>
    <w:rsid w:val="00AD2BFB"/>
    <w:rsid w:val="00AD6897"/>
    <w:rsid w:val="00AD7472"/>
    <w:rsid w:val="00AE215F"/>
    <w:rsid w:val="00AE2D89"/>
    <w:rsid w:val="00AE40BA"/>
    <w:rsid w:val="00AE4B84"/>
    <w:rsid w:val="00AE5F07"/>
    <w:rsid w:val="00AE69B2"/>
    <w:rsid w:val="00AF3494"/>
    <w:rsid w:val="00AF5736"/>
    <w:rsid w:val="00B006E0"/>
    <w:rsid w:val="00B00755"/>
    <w:rsid w:val="00B0146D"/>
    <w:rsid w:val="00B02B36"/>
    <w:rsid w:val="00B12BD4"/>
    <w:rsid w:val="00B261CC"/>
    <w:rsid w:val="00B27801"/>
    <w:rsid w:val="00B3322A"/>
    <w:rsid w:val="00B3444B"/>
    <w:rsid w:val="00B40B1E"/>
    <w:rsid w:val="00B41F41"/>
    <w:rsid w:val="00B429C0"/>
    <w:rsid w:val="00B42B06"/>
    <w:rsid w:val="00B42D35"/>
    <w:rsid w:val="00B44A36"/>
    <w:rsid w:val="00B466A1"/>
    <w:rsid w:val="00B468A9"/>
    <w:rsid w:val="00B478C0"/>
    <w:rsid w:val="00B5338E"/>
    <w:rsid w:val="00B54C68"/>
    <w:rsid w:val="00B607D8"/>
    <w:rsid w:val="00B6116E"/>
    <w:rsid w:val="00B67693"/>
    <w:rsid w:val="00B70B9A"/>
    <w:rsid w:val="00B715BC"/>
    <w:rsid w:val="00B743D8"/>
    <w:rsid w:val="00B750F6"/>
    <w:rsid w:val="00B7656B"/>
    <w:rsid w:val="00B8044D"/>
    <w:rsid w:val="00B8174D"/>
    <w:rsid w:val="00B81DDE"/>
    <w:rsid w:val="00B85A8B"/>
    <w:rsid w:val="00B93C08"/>
    <w:rsid w:val="00BA190B"/>
    <w:rsid w:val="00BB163B"/>
    <w:rsid w:val="00BB4390"/>
    <w:rsid w:val="00BB7AEA"/>
    <w:rsid w:val="00BC4891"/>
    <w:rsid w:val="00BC58B9"/>
    <w:rsid w:val="00BC6901"/>
    <w:rsid w:val="00BD0AF9"/>
    <w:rsid w:val="00BD4B77"/>
    <w:rsid w:val="00BD5728"/>
    <w:rsid w:val="00BD6ED6"/>
    <w:rsid w:val="00BD7CC5"/>
    <w:rsid w:val="00BE2327"/>
    <w:rsid w:val="00BE325E"/>
    <w:rsid w:val="00BE6ECE"/>
    <w:rsid w:val="00BF41DE"/>
    <w:rsid w:val="00BF4586"/>
    <w:rsid w:val="00C017E3"/>
    <w:rsid w:val="00C02095"/>
    <w:rsid w:val="00C03F35"/>
    <w:rsid w:val="00C07CA9"/>
    <w:rsid w:val="00C07DC8"/>
    <w:rsid w:val="00C12924"/>
    <w:rsid w:val="00C13C12"/>
    <w:rsid w:val="00C144ED"/>
    <w:rsid w:val="00C20FBE"/>
    <w:rsid w:val="00C244CE"/>
    <w:rsid w:val="00C25652"/>
    <w:rsid w:val="00C263BE"/>
    <w:rsid w:val="00C269E7"/>
    <w:rsid w:val="00C27682"/>
    <w:rsid w:val="00C30BB3"/>
    <w:rsid w:val="00C33DB3"/>
    <w:rsid w:val="00C34D42"/>
    <w:rsid w:val="00C40E40"/>
    <w:rsid w:val="00C4254B"/>
    <w:rsid w:val="00C430CB"/>
    <w:rsid w:val="00C46AD6"/>
    <w:rsid w:val="00C50F57"/>
    <w:rsid w:val="00C520B4"/>
    <w:rsid w:val="00C53384"/>
    <w:rsid w:val="00C60D10"/>
    <w:rsid w:val="00C61466"/>
    <w:rsid w:val="00C65D30"/>
    <w:rsid w:val="00C72B91"/>
    <w:rsid w:val="00C829E7"/>
    <w:rsid w:val="00C87EAF"/>
    <w:rsid w:val="00CA4548"/>
    <w:rsid w:val="00CA4B71"/>
    <w:rsid w:val="00CA51DB"/>
    <w:rsid w:val="00CB4102"/>
    <w:rsid w:val="00CB52C2"/>
    <w:rsid w:val="00CB726C"/>
    <w:rsid w:val="00CC0A91"/>
    <w:rsid w:val="00CC155E"/>
    <w:rsid w:val="00CC429E"/>
    <w:rsid w:val="00CC7952"/>
    <w:rsid w:val="00CD1231"/>
    <w:rsid w:val="00CD7AE9"/>
    <w:rsid w:val="00CD7D19"/>
    <w:rsid w:val="00CE04A0"/>
    <w:rsid w:val="00CE0DB6"/>
    <w:rsid w:val="00CF1EB5"/>
    <w:rsid w:val="00CF21E0"/>
    <w:rsid w:val="00CF2D4D"/>
    <w:rsid w:val="00CF4C13"/>
    <w:rsid w:val="00CF61A5"/>
    <w:rsid w:val="00CF72BE"/>
    <w:rsid w:val="00D02C1B"/>
    <w:rsid w:val="00D06223"/>
    <w:rsid w:val="00D077E3"/>
    <w:rsid w:val="00D1653B"/>
    <w:rsid w:val="00D20BF3"/>
    <w:rsid w:val="00D20F65"/>
    <w:rsid w:val="00D2137F"/>
    <w:rsid w:val="00D243DC"/>
    <w:rsid w:val="00D246CF"/>
    <w:rsid w:val="00D33F46"/>
    <w:rsid w:val="00D3430D"/>
    <w:rsid w:val="00D345A8"/>
    <w:rsid w:val="00D435C0"/>
    <w:rsid w:val="00D444B4"/>
    <w:rsid w:val="00D456C3"/>
    <w:rsid w:val="00D473F1"/>
    <w:rsid w:val="00D4763A"/>
    <w:rsid w:val="00D47F1A"/>
    <w:rsid w:val="00D50210"/>
    <w:rsid w:val="00D52FDB"/>
    <w:rsid w:val="00D53097"/>
    <w:rsid w:val="00D543AB"/>
    <w:rsid w:val="00D57C31"/>
    <w:rsid w:val="00D6057C"/>
    <w:rsid w:val="00D6474A"/>
    <w:rsid w:val="00D70F17"/>
    <w:rsid w:val="00D75B95"/>
    <w:rsid w:val="00D81B8D"/>
    <w:rsid w:val="00D91C60"/>
    <w:rsid w:val="00D923C1"/>
    <w:rsid w:val="00D92EA6"/>
    <w:rsid w:val="00D93B9E"/>
    <w:rsid w:val="00D96984"/>
    <w:rsid w:val="00DA3DD8"/>
    <w:rsid w:val="00DB1B43"/>
    <w:rsid w:val="00DB3F98"/>
    <w:rsid w:val="00DB748C"/>
    <w:rsid w:val="00DD255A"/>
    <w:rsid w:val="00DD6B82"/>
    <w:rsid w:val="00DE6273"/>
    <w:rsid w:val="00DE67EC"/>
    <w:rsid w:val="00DE7069"/>
    <w:rsid w:val="00DF0E19"/>
    <w:rsid w:val="00DF42C0"/>
    <w:rsid w:val="00E0565C"/>
    <w:rsid w:val="00E07FE7"/>
    <w:rsid w:val="00E12702"/>
    <w:rsid w:val="00E12C10"/>
    <w:rsid w:val="00E15DFF"/>
    <w:rsid w:val="00E20EF1"/>
    <w:rsid w:val="00E217AE"/>
    <w:rsid w:val="00E22D76"/>
    <w:rsid w:val="00E25EA1"/>
    <w:rsid w:val="00E368F9"/>
    <w:rsid w:val="00E376B1"/>
    <w:rsid w:val="00E434D1"/>
    <w:rsid w:val="00E43B10"/>
    <w:rsid w:val="00E457A2"/>
    <w:rsid w:val="00E476B3"/>
    <w:rsid w:val="00E50867"/>
    <w:rsid w:val="00E579B9"/>
    <w:rsid w:val="00E7100C"/>
    <w:rsid w:val="00E710F9"/>
    <w:rsid w:val="00E83EAE"/>
    <w:rsid w:val="00E84107"/>
    <w:rsid w:val="00E87566"/>
    <w:rsid w:val="00E91222"/>
    <w:rsid w:val="00E934C8"/>
    <w:rsid w:val="00E9350F"/>
    <w:rsid w:val="00E93821"/>
    <w:rsid w:val="00E93D5D"/>
    <w:rsid w:val="00E97098"/>
    <w:rsid w:val="00EA2F8F"/>
    <w:rsid w:val="00EA5B06"/>
    <w:rsid w:val="00EA5FB3"/>
    <w:rsid w:val="00EA6359"/>
    <w:rsid w:val="00EA788C"/>
    <w:rsid w:val="00EB1A18"/>
    <w:rsid w:val="00EB371A"/>
    <w:rsid w:val="00EB4FA6"/>
    <w:rsid w:val="00EB5BDA"/>
    <w:rsid w:val="00EB5FAA"/>
    <w:rsid w:val="00EB622B"/>
    <w:rsid w:val="00EC0B09"/>
    <w:rsid w:val="00EC2718"/>
    <w:rsid w:val="00ED1C04"/>
    <w:rsid w:val="00EE11C7"/>
    <w:rsid w:val="00EE6607"/>
    <w:rsid w:val="00EF2843"/>
    <w:rsid w:val="00F02D54"/>
    <w:rsid w:val="00F0564E"/>
    <w:rsid w:val="00F11361"/>
    <w:rsid w:val="00F12109"/>
    <w:rsid w:val="00F1215C"/>
    <w:rsid w:val="00F1672F"/>
    <w:rsid w:val="00F22A39"/>
    <w:rsid w:val="00F3050E"/>
    <w:rsid w:val="00F35D31"/>
    <w:rsid w:val="00F37A0A"/>
    <w:rsid w:val="00F37F6F"/>
    <w:rsid w:val="00F404B5"/>
    <w:rsid w:val="00F46E36"/>
    <w:rsid w:val="00F475CA"/>
    <w:rsid w:val="00F55A3F"/>
    <w:rsid w:val="00F564CE"/>
    <w:rsid w:val="00F67EE7"/>
    <w:rsid w:val="00F70503"/>
    <w:rsid w:val="00F7172E"/>
    <w:rsid w:val="00F737B0"/>
    <w:rsid w:val="00F73A92"/>
    <w:rsid w:val="00F76972"/>
    <w:rsid w:val="00F8154A"/>
    <w:rsid w:val="00F87767"/>
    <w:rsid w:val="00F87ABB"/>
    <w:rsid w:val="00F91939"/>
    <w:rsid w:val="00F96B30"/>
    <w:rsid w:val="00FA4FCC"/>
    <w:rsid w:val="00FB014A"/>
    <w:rsid w:val="00FB045C"/>
    <w:rsid w:val="00FB0ED0"/>
    <w:rsid w:val="00FB563E"/>
    <w:rsid w:val="00FB6FD6"/>
    <w:rsid w:val="00FB728C"/>
    <w:rsid w:val="00FC163A"/>
    <w:rsid w:val="00FC2B6A"/>
    <w:rsid w:val="00FC2F4C"/>
    <w:rsid w:val="00FC4576"/>
    <w:rsid w:val="00FC7862"/>
    <w:rsid w:val="00FE025C"/>
    <w:rsid w:val="00FE3A57"/>
    <w:rsid w:val="00FE75C9"/>
    <w:rsid w:val="00FF110D"/>
    <w:rsid w:val="00FF1B1E"/>
    <w:rsid w:val="00FF2424"/>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AAB0252"/>
  <w14:defaultImageDpi w14:val="32767"/>
  <w15:chartTrackingRefBased/>
  <w15:docId w15:val="{A028239E-2DC7-4D7D-AC7D-EBCF915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A1"/>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91939"/>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9E2F05"/>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8E5B12"/>
    <w:pPr>
      <w:keepNext/>
      <w:keepLines/>
      <w:spacing w:before="40" w:after="0"/>
      <w:outlineLvl w:val="2"/>
    </w:pPr>
    <w:rPr>
      <w:rFonts w:ascii="IBM Plex Sans" w:eastAsiaTheme="majorEastAsia" w:hAnsi="IBM Plex Sans"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72EC7"/>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C33DB3"/>
    <w:pPr>
      <w:spacing w:before="60" w:after="0" w:line="228" w:lineRule="auto"/>
      <w:contextualSpacing/>
    </w:pPr>
    <w:rPr>
      <w:rFonts w:ascii="Neue Kabel Medium" w:eastAsiaTheme="majorEastAsia" w:hAnsi="Neue Kabel Medium" w:cstheme="majorBidi"/>
      <w:color w:val="002060"/>
      <w:spacing w:val="-10"/>
      <w:kern w:val="28"/>
      <w:sz w:val="66"/>
      <w:szCs w:val="56"/>
    </w:rPr>
  </w:style>
  <w:style w:type="character" w:customStyle="1" w:styleId="TitleChar">
    <w:name w:val="Title Char"/>
    <w:basedOn w:val="DefaultParagraphFont"/>
    <w:link w:val="Title"/>
    <w:uiPriority w:val="10"/>
    <w:rsid w:val="00C33DB3"/>
    <w:rPr>
      <w:rFonts w:ascii="Neue Kabel Medium" w:eastAsiaTheme="majorEastAsia" w:hAnsi="Neue Kabel Medium" w:cstheme="majorBidi"/>
      <w:color w:val="002060"/>
      <w:spacing w:val="-10"/>
      <w:kern w:val="28"/>
      <w:sz w:val="66"/>
      <w:szCs w:val="56"/>
    </w:rPr>
  </w:style>
  <w:style w:type="paragraph" w:styleId="Subtitle">
    <w:name w:val="Subtitle"/>
    <w:basedOn w:val="Normal"/>
    <w:next w:val="Normal"/>
    <w:link w:val="SubtitleChar"/>
    <w:autoRedefine/>
    <w:uiPriority w:val="11"/>
    <w:qFormat/>
    <w:rsid w:val="00472645"/>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472645"/>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A23EFD"/>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A23EFD"/>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C33DB3"/>
    <w:pPr>
      <w:spacing w:before="210" w:after="210" w:line="204" w:lineRule="auto"/>
      <w:ind w:left="210" w:right="870"/>
    </w:pPr>
    <w:rPr>
      <w:rFonts w:ascii="Proxima Nova Cond Medium" w:hAnsi="Proxima Nova Cond Medium"/>
      <w:iCs/>
      <w:color w:val="DA2573"/>
      <w:sz w:val="28"/>
    </w:rPr>
  </w:style>
  <w:style w:type="character" w:customStyle="1" w:styleId="QuoteChar">
    <w:name w:val="Quote Char"/>
    <w:basedOn w:val="DefaultParagraphFont"/>
    <w:link w:val="Quote"/>
    <w:uiPriority w:val="29"/>
    <w:rsid w:val="00C33DB3"/>
    <w:rPr>
      <w:rFonts w:ascii="Proxima Nova Cond Medium" w:hAnsi="Proxima Nova Cond Medium"/>
      <w:iCs/>
      <w:color w:val="DA2573"/>
      <w:sz w:val="28"/>
    </w:rPr>
  </w:style>
  <w:style w:type="paragraph" w:customStyle="1" w:styleId="DialogueExcerpt">
    <w:name w:val="Dialogue/Excerpt"/>
    <w:basedOn w:val="Normal"/>
    <w:link w:val="DialogueExcerptChar"/>
    <w:autoRedefine/>
    <w:qFormat/>
    <w:rsid w:val="005F4A76"/>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5F4A76"/>
    <w:rPr>
      <w:rFonts w:ascii="IBM Plex Mono Light" w:hAnsi="IBM Plex Mono Light"/>
    </w:rPr>
  </w:style>
  <w:style w:type="character" w:customStyle="1" w:styleId="Heading2Char">
    <w:name w:val="Heading 2 Char"/>
    <w:basedOn w:val="DefaultParagraphFont"/>
    <w:link w:val="Heading2"/>
    <w:rsid w:val="009E2F05"/>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BF4586"/>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BF4586"/>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8E5B12"/>
    <w:rPr>
      <w:rFonts w:ascii="IBM Plex Sans" w:eastAsiaTheme="majorEastAsia" w:hAnsi="IBM Plex Sans" w:cstheme="majorBidi"/>
      <w:color w:val="1F3763" w:themeColor="accent1" w:themeShade="7F"/>
      <w:sz w:val="28"/>
      <w:szCs w:val="24"/>
    </w:rPr>
  </w:style>
  <w:style w:type="paragraph" w:customStyle="1" w:styleId="Byline">
    <w:name w:val="Byline"/>
    <w:basedOn w:val="Subtitle"/>
    <w:link w:val="BylineChar"/>
    <w:autoRedefine/>
    <w:qFormat/>
    <w:rsid w:val="00C33DB3"/>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C33DB3"/>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1A342F"/>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1E3B7A"/>
    <w:pPr>
      <w:ind w:left="720"/>
      <w:contextualSpacing/>
    </w:pPr>
  </w:style>
  <w:style w:type="paragraph" w:styleId="FootnoteText">
    <w:name w:val="footnote text"/>
    <w:basedOn w:val="Normal"/>
    <w:link w:val="FootnoteTextChar"/>
    <w:autoRedefine/>
    <w:uiPriority w:val="99"/>
    <w:unhideWhenUsed/>
    <w:qFormat/>
    <w:rsid w:val="00EC2718"/>
    <w:pPr>
      <w:pBdr>
        <w:top w:val="single" w:sz="2" w:space="1" w:color="FFF1EB"/>
        <w:left w:val="single" w:sz="2" w:space="4" w:color="FFF1EB"/>
        <w:bottom w:val="single" w:sz="2" w:space="1" w:color="FFF1EB"/>
        <w:right w:val="single" w:sz="2" w:space="4" w:color="FFF1EB"/>
      </w:pBdr>
      <w:shd w:val="clear" w:color="FFF9F9" w:fill="FFFDEB"/>
      <w:spacing w:after="45" w:line="175" w:lineRule="auto"/>
      <w:ind w:left="150" w:right="2250"/>
      <w:mirrorIndents/>
    </w:pPr>
    <w:rPr>
      <w:rFonts w:ascii="Karla Light" w:hAnsi="Karla Light"/>
      <w:color w:val="000000"/>
      <w:sz w:val="22"/>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EC2718"/>
    <w:rPr>
      <w:rFonts w:ascii="Karla Light" w:hAnsi="Karla Light"/>
      <w:color w:val="000000"/>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91939"/>
    <w:rPr>
      <w:rFonts w:ascii="Aktiv Grotesk Black" w:eastAsiaTheme="majorEastAsia" w:hAnsi="Aktiv Grotesk Black" w:cstheme="majorBidi"/>
      <w:caps/>
      <w:color w:val="DA2573"/>
      <w:sz w:val="37"/>
      <w:szCs w:val="32"/>
      <w:u w:val="dottedHeavy" w:color="DA2573"/>
    </w:rPr>
  </w:style>
  <w:style w:type="paragraph" w:styleId="BalloonText">
    <w:name w:val="Balloon Text"/>
    <w:basedOn w:val="Normal"/>
    <w:link w:val="BalloonTextChar"/>
    <w:uiPriority w:val="99"/>
    <w:semiHidden/>
    <w:unhideWhenUsed/>
    <w:rsid w:val="00D20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F65"/>
    <w:rPr>
      <w:rFonts w:ascii="Segoe UI" w:hAnsi="Segoe UI" w:cs="Segoe UI"/>
      <w:sz w:val="18"/>
      <w:szCs w:val="18"/>
    </w:rPr>
  </w:style>
  <w:style w:type="paragraph" w:styleId="Bibliography">
    <w:name w:val="Bibliography"/>
    <w:basedOn w:val="Normal"/>
    <w:next w:val="Normal"/>
    <w:autoRedefine/>
    <w:uiPriority w:val="37"/>
    <w:unhideWhenUsed/>
    <w:qFormat/>
    <w:rsid w:val="00A619FA"/>
    <w:rPr>
      <w:rFonts w:ascii="Proxima Nova Medium" w:hAnsi="Proxima Nova Medium"/>
    </w:rPr>
  </w:style>
  <w:style w:type="table" w:styleId="TableGridLight">
    <w:name w:val="Grid Table Light"/>
    <w:basedOn w:val="TableNormal"/>
    <w:uiPriority w:val="40"/>
    <w:rsid w:val="00273D59"/>
    <w:pPr>
      <w:spacing w:after="0" w:line="240" w:lineRule="auto"/>
    </w:pPr>
    <w:tblPr>
      <w:tblBorders>
        <w:top w:val="single" w:sz="4" w:space="0" w:color="FFF276" w:themeColor="background1" w:themeShade="BF"/>
        <w:left w:val="single" w:sz="4" w:space="0" w:color="FFF276" w:themeColor="background1" w:themeShade="BF"/>
        <w:bottom w:val="single" w:sz="4" w:space="0" w:color="FFF276" w:themeColor="background1" w:themeShade="BF"/>
        <w:right w:val="single" w:sz="4" w:space="0" w:color="FFF276" w:themeColor="background1" w:themeShade="BF"/>
        <w:insideH w:val="single" w:sz="4" w:space="0" w:color="FFF276" w:themeColor="background1" w:themeShade="BF"/>
        <w:insideV w:val="single" w:sz="4" w:space="0" w:color="FFF276" w:themeColor="background1" w:themeShade="BF"/>
      </w:tblBorders>
    </w:tblPr>
  </w:style>
  <w:style w:type="character" w:styleId="CommentReference">
    <w:name w:val="annotation reference"/>
    <w:basedOn w:val="DefaultParagraphFont"/>
    <w:uiPriority w:val="99"/>
    <w:semiHidden/>
    <w:unhideWhenUsed/>
    <w:rsid w:val="00BB4390"/>
    <w:rPr>
      <w:sz w:val="16"/>
      <w:szCs w:val="16"/>
    </w:rPr>
  </w:style>
  <w:style w:type="paragraph" w:styleId="CommentText">
    <w:name w:val="annotation text"/>
    <w:basedOn w:val="Normal"/>
    <w:link w:val="CommentTextChar"/>
    <w:uiPriority w:val="99"/>
    <w:unhideWhenUsed/>
    <w:rsid w:val="00BB4390"/>
    <w:pPr>
      <w:spacing w:line="240" w:lineRule="auto"/>
    </w:pPr>
    <w:rPr>
      <w:sz w:val="20"/>
      <w:szCs w:val="20"/>
    </w:rPr>
  </w:style>
  <w:style w:type="character" w:customStyle="1" w:styleId="CommentTextChar">
    <w:name w:val="Comment Text Char"/>
    <w:basedOn w:val="DefaultParagraphFont"/>
    <w:link w:val="CommentText"/>
    <w:uiPriority w:val="99"/>
    <w:rsid w:val="00BB4390"/>
    <w:rPr>
      <w:rFonts w:ascii="Adobe Caslon Pro" w:hAnsi="Adobe Caslon Pro"/>
      <w:sz w:val="20"/>
      <w:szCs w:val="20"/>
    </w:rPr>
  </w:style>
  <w:style w:type="paragraph" w:styleId="CommentSubject">
    <w:name w:val="annotation subject"/>
    <w:basedOn w:val="CommentText"/>
    <w:next w:val="CommentText"/>
    <w:link w:val="CommentSubjectChar"/>
    <w:uiPriority w:val="99"/>
    <w:semiHidden/>
    <w:unhideWhenUsed/>
    <w:rsid w:val="00BB4390"/>
    <w:rPr>
      <w:b/>
      <w:bCs/>
    </w:rPr>
  </w:style>
  <w:style w:type="character" w:customStyle="1" w:styleId="CommentSubjectChar">
    <w:name w:val="Comment Subject Char"/>
    <w:basedOn w:val="CommentTextChar"/>
    <w:link w:val="CommentSubject"/>
    <w:uiPriority w:val="99"/>
    <w:semiHidden/>
    <w:rsid w:val="00BB4390"/>
    <w:rPr>
      <w:rFonts w:ascii="Adobe Caslon Pro" w:hAnsi="Adobe Caslon Pro"/>
      <w:b/>
      <w:bCs/>
      <w:sz w:val="20"/>
      <w:szCs w:val="20"/>
    </w:rPr>
  </w:style>
  <w:style w:type="paragraph" w:styleId="Revision">
    <w:name w:val="Revision"/>
    <w:hidden/>
    <w:uiPriority w:val="99"/>
    <w:semiHidden/>
    <w:rsid w:val="00E0565C"/>
    <w:pPr>
      <w:spacing w:after="0" w:line="240" w:lineRule="auto"/>
    </w:pPr>
    <w:rPr>
      <w:rFonts w:ascii="Adobe Caslon Pro" w:hAnsi="Adobe Caslon Pr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1728">
      <w:bodyDiv w:val="1"/>
      <w:marLeft w:val="0"/>
      <w:marRight w:val="0"/>
      <w:marTop w:val="0"/>
      <w:marBottom w:val="0"/>
      <w:divBdr>
        <w:top w:val="none" w:sz="0" w:space="0" w:color="auto"/>
        <w:left w:val="none" w:sz="0" w:space="0" w:color="auto"/>
        <w:bottom w:val="none" w:sz="0" w:space="0" w:color="auto"/>
        <w:right w:val="none" w:sz="0" w:space="0" w:color="auto"/>
      </w:divBdr>
    </w:div>
    <w:div w:id="92359994">
      <w:bodyDiv w:val="1"/>
      <w:marLeft w:val="0"/>
      <w:marRight w:val="0"/>
      <w:marTop w:val="0"/>
      <w:marBottom w:val="0"/>
      <w:divBdr>
        <w:top w:val="none" w:sz="0" w:space="0" w:color="auto"/>
        <w:left w:val="none" w:sz="0" w:space="0" w:color="auto"/>
        <w:bottom w:val="none" w:sz="0" w:space="0" w:color="auto"/>
        <w:right w:val="none" w:sz="0" w:space="0" w:color="auto"/>
      </w:divBdr>
    </w:div>
    <w:div w:id="332343763">
      <w:bodyDiv w:val="1"/>
      <w:marLeft w:val="0"/>
      <w:marRight w:val="0"/>
      <w:marTop w:val="0"/>
      <w:marBottom w:val="0"/>
      <w:divBdr>
        <w:top w:val="none" w:sz="0" w:space="0" w:color="auto"/>
        <w:left w:val="none" w:sz="0" w:space="0" w:color="auto"/>
        <w:bottom w:val="none" w:sz="0" w:space="0" w:color="auto"/>
        <w:right w:val="none" w:sz="0" w:space="0" w:color="auto"/>
      </w:divBdr>
    </w:div>
    <w:div w:id="419572210">
      <w:bodyDiv w:val="1"/>
      <w:marLeft w:val="0"/>
      <w:marRight w:val="0"/>
      <w:marTop w:val="0"/>
      <w:marBottom w:val="0"/>
      <w:divBdr>
        <w:top w:val="none" w:sz="0" w:space="0" w:color="auto"/>
        <w:left w:val="none" w:sz="0" w:space="0" w:color="auto"/>
        <w:bottom w:val="none" w:sz="0" w:space="0" w:color="auto"/>
        <w:right w:val="none" w:sz="0" w:space="0" w:color="auto"/>
      </w:divBdr>
    </w:div>
    <w:div w:id="498429469">
      <w:bodyDiv w:val="1"/>
      <w:marLeft w:val="0"/>
      <w:marRight w:val="0"/>
      <w:marTop w:val="0"/>
      <w:marBottom w:val="0"/>
      <w:divBdr>
        <w:top w:val="none" w:sz="0" w:space="0" w:color="auto"/>
        <w:left w:val="none" w:sz="0" w:space="0" w:color="auto"/>
        <w:bottom w:val="none" w:sz="0" w:space="0" w:color="auto"/>
        <w:right w:val="none" w:sz="0" w:space="0" w:color="auto"/>
      </w:divBdr>
    </w:div>
    <w:div w:id="590892135">
      <w:bodyDiv w:val="1"/>
      <w:marLeft w:val="0"/>
      <w:marRight w:val="0"/>
      <w:marTop w:val="0"/>
      <w:marBottom w:val="0"/>
      <w:divBdr>
        <w:top w:val="none" w:sz="0" w:space="0" w:color="auto"/>
        <w:left w:val="none" w:sz="0" w:space="0" w:color="auto"/>
        <w:bottom w:val="none" w:sz="0" w:space="0" w:color="auto"/>
        <w:right w:val="none" w:sz="0" w:space="0" w:color="auto"/>
      </w:divBdr>
    </w:div>
    <w:div w:id="599875313">
      <w:bodyDiv w:val="1"/>
      <w:marLeft w:val="0"/>
      <w:marRight w:val="0"/>
      <w:marTop w:val="0"/>
      <w:marBottom w:val="0"/>
      <w:divBdr>
        <w:top w:val="none" w:sz="0" w:space="0" w:color="auto"/>
        <w:left w:val="none" w:sz="0" w:space="0" w:color="auto"/>
        <w:bottom w:val="none" w:sz="0" w:space="0" w:color="auto"/>
        <w:right w:val="none" w:sz="0" w:space="0" w:color="auto"/>
      </w:divBdr>
    </w:div>
    <w:div w:id="608777529">
      <w:bodyDiv w:val="1"/>
      <w:marLeft w:val="0"/>
      <w:marRight w:val="0"/>
      <w:marTop w:val="0"/>
      <w:marBottom w:val="0"/>
      <w:divBdr>
        <w:top w:val="none" w:sz="0" w:space="0" w:color="auto"/>
        <w:left w:val="none" w:sz="0" w:space="0" w:color="auto"/>
        <w:bottom w:val="none" w:sz="0" w:space="0" w:color="auto"/>
        <w:right w:val="none" w:sz="0" w:space="0" w:color="auto"/>
      </w:divBdr>
    </w:div>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723219636">
      <w:bodyDiv w:val="1"/>
      <w:marLeft w:val="0"/>
      <w:marRight w:val="0"/>
      <w:marTop w:val="0"/>
      <w:marBottom w:val="0"/>
      <w:divBdr>
        <w:top w:val="none" w:sz="0" w:space="0" w:color="auto"/>
        <w:left w:val="none" w:sz="0" w:space="0" w:color="auto"/>
        <w:bottom w:val="none" w:sz="0" w:space="0" w:color="auto"/>
        <w:right w:val="none" w:sz="0" w:space="0" w:color="auto"/>
      </w:divBdr>
    </w:div>
    <w:div w:id="925571451">
      <w:bodyDiv w:val="1"/>
      <w:marLeft w:val="0"/>
      <w:marRight w:val="0"/>
      <w:marTop w:val="0"/>
      <w:marBottom w:val="0"/>
      <w:divBdr>
        <w:top w:val="none" w:sz="0" w:space="0" w:color="auto"/>
        <w:left w:val="none" w:sz="0" w:space="0" w:color="auto"/>
        <w:bottom w:val="none" w:sz="0" w:space="0" w:color="auto"/>
        <w:right w:val="none" w:sz="0" w:space="0" w:color="auto"/>
      </w:divBdr>
    </w:div>
    <w:div w:id="999698737">
      <w:bodyDiv w:val="1"/>
      <w:marLeft w:val="0"/>
      <w:marRight w:val="0"/>
      <w:marTop w:val="0"/>
      <w:marBottom w:val="0"/>
      <w:divBdr>
        <w:top w:val="none" w:sz="0" w:space="0" w:color="auto"/>
        <w:left w:val="none" w:sz="0" w:space="0" w:color="auto"/>
        <w:bottom w:val="none" w:sz="0" w:space="0" w:color="auto"/>
        <w:right w:val="none" w:sz="0" w:space="0" w:color="auto"/>
      </w:divBdr>
    </w:div>
    <w:div w:id="1120761506">
      <w:bodyDiv w:val="1"/>
      <w:marLeft w:val="0"/>
      <w:marRight w:val="0"/>
      <w:marTop w:val="0"/>
      <w:marBottom w:val="0"/>
      <w:divBdr>
        <w:top w:val="none" w:sz="0" w:space="0" w:color="auto"/>
        <w:left w:val="none" w:sz="0" w:space="0" w:color="auto"/>
        <w:bottom w:val="none" w:sz="0" w:space="0" w:color="auto"/>
        <w:right w:val="none" w:sz="0" w:space="0" w:color="auto"/>
      </w:divBdr>
    </w:div>
    <w:div w:id="1143698414">
      <w:bodyDiv w:val="1"/>
      <w:marLeft w:val="0"/>
      <w:marRight w:val="0"/>
      <w:marTop w:val="0"/>
      <w:marBottom w:val="0"/>
      <w:divBdr>
        <w:top w:val="none" w:sz="0" w:space="0" w:color="auto"/>
        <w:left w:val="none" w:sz="0" w:space="0" w:color="auto"/>
        <w:bottom w:val="none" w:sz="0" w:space="0" w:color="auto"/>
        <w:right w:val="none" w:sz="0" w:space="0" w:color="auto"/>
      </w:divBdr>
    </w:div>
    <w:div w:id="1235167589">
      <w:bodyDiv w:val="1"/>
      <w:marLeft w:val="0"/>
      <w:marRight w:val="0"/>
      <w:marTop w:val="0"/>
      <w:marBottom w:val="0"/>
      <w:divBdr>
        <w:top w:val="none" w:sz="0" w:space="0" w:color="auto"/>
        <w:left w:val="none" w:sz="0" w:space="0" w:color="auto"/>
        <w:bottom w:val="none" w:sz="0" w:space="0" w:color="auto"/>
        <w:right w:val="none" w:sz="0" w:space="0" w:color="auto"/>
      </w:divBdr>
    </w:div>
    <w:div w:id="1268001996">
      <w:bodyDiv w:val="1"/>
      <w:marLeft w:val="0"/>
      <w:marRight w:val="0"/>
      <w:marTop w:val="0"/>
      <w:marBottom w:val="0"/>
      <w:divBdr>
        <w:top w:val="none" w:sz="0" w:space="0" w:color="auto"/>
        <w:left w:val="none" w:sz="0" w:space="0" w:color="auto"/>
        <w:bottom w:val="none" w:sz="0" w:space="0" w:color="auto"/>
        <w:right w:val="none" w:sz="0" w:space="0" w:color="auto"/>
      </w:divBdr>
    </w:div>
    <w:div w:id="1303075926">
      <w:bodyDiv w:val="1"/>
      <w:marLeft w:val="0"/>
      <w:marRight w:val="0"/>
      <w:marTop w:val="0"/>
      <w:marBottom w:val="0"/>
      <w:divBdr>
        <w:top w:val="none" w:sz="0" w:space="0" w:color="auto"/>
        <w:left w:val="none" w:sz="0" w:space="0" w:color="auto"/>
        <w:bottom w:val="none" w:sz="0" w:space="0" w:color="auto"/>
        <w:right w:val="none" w:sz="0" w:space="0" w:color="auto"/>
      </w:divBdr>
    </w:div>
    <w:div w:id="1346395041">
      <w:bodyDiv w:val="1"/>
      <w:marLeft w:val="0"/>
      <w:marRight w:val="0"/>
      <w:marTop w:val="0"/>
      <w:marBottom w:val="0"/>
      <w:divBdr>
        <w:top w:val="none" w:sz="0" w:space="0" w:color="auto"/>
        <w:left w:val="none" w:sz="0" w:space="0" w:color="auto"/>
        <w:bottom w:val="none" w:sz="0" w:space="0" w:color="auto"/>
        <w:right w:val="none" w:sz="0" w:space="0" w:color="auto"/>
      </w:divBdr>
    </w:div>
    <w:div w:id="1375033355">
      <w:bodyDiv w:val="1"/>
      <w:marLeft w:val="0"/>
      <w:marRight w:val="0"/>
      <w:marTop w:val="0"/>
      <w:marBottom w:val="0"/>
      <w:divBdr>
        <w:top w:val="none" w:sz="0" w:space="0" w:color="auto"/>
        <w:left w:val="none" w:sz="0" w:space="0" w:color="auto"/>
        <w:bottom w:val="none" w:sz="0" w:space="0" w:color="auto"/>
        <w:right w:val="none" w:sz="0" w:space="0" w:color="auto"/>
      </w:divBdr>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28118827">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 w:id="1518688881">
      <w:bodyDiv w:val="1"/>
      <w:marLeft w:val="0"/>
      <w:marRight w:val="0"/>
      <w:marTop w:val="0"/>
      <w:marBottom w:val="0"/>
      <w:divBdr>
        <w:top w:val="none" w:sz="0" w:space="0" w:color="auto"/>
        <w:left w:val="none" w:sz="0" w:space="0" w:color="auto"/>
        <w:bottom w:val="none" w:sz="0" w:space="0" w:color="auto"/>
        <w:right w:val="none" w:sz="0" w:space="0" w:color="auto"/>
      </w:divBdr>
    </w:div>
    <w:div w:id="1689791789">
      <w:bodyDiv w:val="1"/>
      <w:marLeft w:val="0"/>
      <w:marRight w:val="0"/>
      <w:marTop w:val="0"/>
      <w:marBottom w:val="0"/>
      <w:divBdr>
        <w:top w:val="none" w:sz="0" w:space="0" w:color="auto"/>
        <w:left w:val="none" w:sz="0" w:space="0" w:color="auto"/>
        <w:bottom w:val="none" w:sz="0" w:space="0" w:color="auto"/>
        <w:right w:val="none" w:sz="0" w:space="0" w:color="auto"/>
      </w:divBdr>
    </w:div>
    <w:div w:id="1732146543">
      <w:bodyDiv w:val="1"/>
      <w:marLeft w:val="0"/>
      <w:marRight w:val="0"/>
      <w:marTop w:val="0"/>
      <w:marBottom w:val="0"/>
      <w:divBdr>
        <w:top w:val="none" w:sz="0" w:space="0" w:color="auto"/>
        <w:left w:val="none" w:sz="0" w:space="0" w:color="auto"/>
        <w:bottom w:val="none" w:sz="0" w:space="0" w:color="auto"/>
        <w:right w:val="none" w:sz="0" w:space="0" w:color="auto"/>
      </w:divBdr>
    </w:div>
    <w:div w:id="1797067051">
      <w:bodyDiv w:val="1"/>
      <w:marLeft w:val="0"/>
      <w:marRight w:val="0"/>
      <w:marTop w:val="0"/>
      <w:marBottom w:val="0"/>
      <w:divBdr>
        <w:top w:val="none" w:sz="0" w:space="0" w:color="auto"/>
        <w:left w:val="none" w:sz="0" w:space="0" w:color="auto"/>
        <w:bottom w:val="none" w:sz="0" w:space="0" w:color="auto"/>
        <w:right w:val="none" w:sz="0" w:space="0" w:color="auto"/>
      </w:divBdr>
    </w:div>
    <w:div w:id="18570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avidblue.wtf/boomers-destructive-generational-tastemaking-disaster/"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odcasts.joerogan.net/podcasts/elon-musk" TargetMode="External"/><Relationship Id="rId18" Type="http://schemas.openxmlformats.org/officeDocument/2006/relationships/hyperlink" Target="https://bilge.world/star-trek-discovery-review"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motortrend.com/news/2013-motor-trend-car-of-the-year-tesla-model-s/"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caranddriver.com/reviews/a15150030/2008-tesla-roadster-road-tes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eb.archive.org/web/20140413105123/http:/www.teslamotors.com/roadster"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web.archive.org/web/20140413105123/https:/www.wired.com/2010/09/ff_tesla/"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web.archive.org/web/20140418141435/http:/www.wired.com/2010/09/ff_tesla/"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www.bloomberg.com/news/articles/2020-10-02/tesla-delivered-record-number-of-electric-vehicles-last-quarter"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EF4"/>
      </a:lt1>
      <a:dk2>
        <a:srgbClr val="00006B"/>
      </a:dk2>
      <a:lt2>
        <a:srgbClr val="F9FBFF"/>
      </a:lt2>
      <a:accent1>
        <a:srgbClr val="4472C4"/>
      </a:accent1>
      <a:accent2>
        <a:srgbClr val="ED7D31"/>
      </a:accent2>
      <a:accent3>
        <a:srgbClr val="A5A5A5"/>
      </a:accent3>
      <a:accent4>
        <a:srgbClr val="F7FF85"/>
      </a:accent4>
      <a:accent5>
        <a:srgbClr val="5B9BD5"/>
      </a:accent5>
      <a:accent6>
        <a:srgbClr val="F49D28"/>
      </a:accent6>
      <a:hlink>
        <a:srgbClr val="9E0080"/>
      </a:hlink>
      <a:folHlink>
        <a:srgbClr val="0090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MLASeventhEditionOfficeOnline.xsl" StyleName="MLA" Version="7">
  <b:Source>
    <b:Tag>T1</b:Tag>
    <b:SourceType>DocumentFromInternetSite</b:SourceType>
    <b:Guid>{7ACDF6F2-301E-4CC1-8299-49CBDD4A734A}</b:Guid>
    <b:Title>Tesla roadster history</b:Title>
    <b:InternetSiteTitle>Business Insider</b:InternetSiteTitle>
    <b:Year>2016</b:Year>
    <b:Month>March</b:Month>
    <b:Day>30</b:Day>
    <b:URL>https://www.businessinsider.com/tesla-roadster-history-2016-3</b:URL>
    <b:Author>
      <b:Author>
        <b:NameList>
          <b:Person>
            <b:Last>Brown</b:Last>
            <b:First>Aaron</b:First>
          </b:Person>
        </b:NameList>
      </b:Author>
    </b:Author>
    <b:YearAccessed>2020</b:YearAccessed>
    <b:MonthAccessed>November</b:MonthAccessed>
    <b:DayAccessed>1</b:DayAccessed>
    <b:Medium>Web</b:Medium>
    <b:RefOrder>1</b:RefOrder>
  </b:Source>
  <b:Source>
    <b:Tag>Bae20</b:Tag>
    <b:SourceType>InternetSite</b:SourceType>
    <b:Guid>{C4EA1EE2-C751-41E2-BC28-202EF80ECEE0}</b:Guid>
    <b:Author>
      <b:Author>
        <b:NameList xmlns:msxsl="urn:schemas-microsoft-com:xslt" xmlns:b="http://schemas.openxmlformats.org/officeDocument/2006/bibliography">
          <b:Person>
            <b:Last>Baer</b:Last>
            <b:First>Drake</b:First>
            <b:Middle/>
          </b:Person>
        </b:NameList>
      </b:Author>
    </b:Author>
    <b:Title>The Making Of Tesla: Invention, Betrayal, And The Birth Of The Roadster</b:Title>
    <b:InternetSiteTitle>Business Insider</b:InternetSiteTitle>
    <b:ProductionCompany/>
    <b:Year/>
    <b:Month/>
    <b:Day/>
    <b:YearAccessed>2020</b:YearAccessed>
    <b:MonthAccessed>11</b:MonthAccessed>
    <b:DayAccessed>1</b:DayAccessed>
    <b:URL>http://www.businessinsider.com/tesla-the-origin-story-2014-10</b:URL>
    <b:Version/>
    <b:ShortTitle/>
    <b:StandardNumber/>
    <b:Comments/>
    <b:Medium/>
    <b:DOI/>
    <b:RefOrder>2</b:RefOrder>
  </b:Source>
  <b:Source>
    <b:Tag>Lam20</b:Tag>
    <b:SourceType>InternetSite</b:SourceType>
    <b:Guid>{B1F7642B-5664-4B1E-9018-6D5533391F00}</b:Guid>
    <b:Author>
      <b:Author>
        <b:NameList xmlns:msxsl="urn:schemas-microsoft-com:xslt" xmlns:b="http://schemas.openxmlformats.org/officeDocument/2006/bibliography">
          <b:Person>
            <b:Last>Lambert</b:Last>
            <b:First>Fred</b:First>
            <b:Middle/>
          </b:Person>
        </b:NameList>
      </b:Author>
    </b:Author>
    <b:Title>Tesla’s original team, where are they now?</b:Title>
    <b:InternetSiteTitle/>
    <b:ProductionCompany/>
    <b:Year/>
    <b:Month/>
    <b:Day/>
    <b:YearAccessed>2020</b:YearAccessed>
    <b:MonthAccessed>11</b:MonthAccessed>
    <b:DayAccessed>1</b:DayAccessed>
    <b:URL>http://electrek.co/2015/05/16/teslas-original-team-where-are-they-now/</b:URL>
    <b:Version/>
    <b:ShortTitle/>
    <b:StandardNumber/>
    <b:Comments/>
    <b:Medium/>
    <b:DOI/>
    <b:RefOrder>3</b:RefOrder>
  </b:Source>
  <b:Source>
    <b:Tag>Lam201</b:Tag>
    <b:SourceType>InternetSite</b:SourceType>
    <b:Guid>{30471FBD-F3B6-48AB-BD47-A4ADB1EDF8F6}</b:Guid>
    <b:Author>
      <b:Author>
        <b:NameList xmlns:msxsl="urn:schemas-microsoft-com:xslt" xmlns:b="http://schemas.openxmlformats.org/officeDocument/2006/bibliography">
          <b:Person>
            <b:Last>Lambert</b:Last>
            <b:First>Fred</b:First>
            <b:Middle/>
          </b:Person>
        </b:NameList>
      </b:Author>
    </b:Author>
    <b:Title>A piece of electric car history up in flames: several Tesla Roadsters and original Tzero lost in devastating fire</b:Title>
    <b:InternetSiteTitle/>
    <b:ProductionCompany/>
    <b:Year/>
    <b:Month/>
    <b:Day/>
    <b:YearAccessed>2020</b:YearAccessed>
    <b:MonthAccessed>11</b:MonthAccessed>
    <b:DayAccessed>1</b:DayAccessed>
    <b:URL>https://electrek.co/2017/05/11/tesla-roadster-tzero-electric-car-lost-fire/</b:URL>
    <b:Version/>
    <b:ShortTitle/>
    <b:StandardNumber/>
    <b:Comments/>
    <b:Medium/>
    <b:DOI/>
    <b:RefOrder>4</b:RefOrder>
  </b:Source>
  <b:Source>
    <b:Tag>T2</b:Tag>
    <b:SourceType>DocumentFromInternetSite</b:SourceType>
    <b:Guid>{91A0487E-3A20-40E8-AEEA-B19A5BF0912D}</b:Guid>
    <b:Title>T​he Original Tesla Roadster is Extremely Underrated</b:Title>
    <b:InternetSiteTitle>Drivetribe</b:InternetSiteTitle>
    <b:Year>2019</b:Year>
    <b:Month>August</b:Month>
    <b:Day>10</b:Day>
    <b:YearAccessed>2020</b:YearAccessed>
    <b:MonthAccessed>November</b:MonthAccessed>
    <b:DayAccessed>1</b:DayAccessed>
    <b:Medium>Web</b:Medium>
    <b:Author>
      <b:Author>
        <b:NameList>
          <b:Person>
            <b:Last>Berman</b:Last>
            <b:First>Daniel</b:First>
          </b:Person>
        </b:NameList>
      </b:Author>
    </b:Author>
    <b:URL>https://drivetribe.com/p/the-original-tesla-roadster-is-BOnLWlvRRb6P18EVW9AUPg</b:URL>
    <b:LCID>en-US</b:LCID>
    <b:RefOrder>5</b:RefOrder>
  </b:Source>
  <b:Source>
    <b:Tag>T3</b:Tag>
    <b:SourceType>DocumentFromInternetSite</b:SourceType>
    <b:Guid>{63FE2CFF-B57D-4118-AF43-F29AE8B16808}</b:Guid>
    <b:Title>Tesla Press Information</b:Title>
    <b:InternetSiteTitle>Tesla</b:InternetSiteTitle>
    <b:Year>2016</b:Year>
    <b:Month>August</b:Month>
    <b:Day>1</b:Day>
    <b:YearAccessed>2020</b:YearAccessed>
    <b:MonthAccessed>November</b:MonthAccessed>
    <b:DayAccessed>1</b:DayAccessed>
    <b:Medium>Web</b:Medium>
    <b:Author>
      <b:Author>
        <b:Corporate>Tesla, Inc.</b:Corporate>
      </b:Author>
    </b:Author>
    <b:URL>https://www.tesla.com/presskit</b:URL>
    <b:RefOrder>6</b:RefOrder>
  </b:Source>
  <b:Source>
    <b:Tag>T4</b:Tag>
    <b:SourceType>JournalArticle</b:SourceType>
    <b:Guid>{587E860C-DB67-432E-964A-39F303DF2ABF}</b:Guid>
    <b:Author>
      <b:Author>
        <b:NameList>
          <b:Person>
            <b:Last>Davis</b:Last>
            <b:First>Joshua</b:First>
          </b:Person>
        </b:NameList>
      </b:Author>
    </b:Author>
    <b:Title>How Elon Musk Turned Tesla Into the Car Company of the Future</b:Title>
    <b:JournalName>Wired</b:JournalName>
    <b:City>New York</b:City>
    <b:Year>2010</b:Year>
    <b:Month>September</b:Month>
    <b:Day>27</b:Day>
    <b:Pages>6</b:Pages>
    <b:Publisher>Condé Nast</b:Publisher>
    <b:Volume>18</b:Volume>
    <b:Issue>10</b:Issue>
    <b:Medium>Web</b:Medium>
    <b:YearAccessed>2020</b:YearAccessed>
    <b:MonthAccessed>11</b:MonthAccessed>
    <b:DayAccessed>1</b:DayAccessed>
    <b:URL>http://web.archive.org/web/20140418141435/http://www.wired.com/2010/09/ff_tesla/</b:URL>
    <b:RefOrder>7</b:RefOrder>
  </b:Source>
  <b:Source>
    <b:Tag>T6</b:Tag>
    <b:SourceType>ArticleInAPeriodical</b:SourceType>
    <b:Guid>{B159F5FA-DD56-48A6-924C-4964329171E9}</b:Guid>
    <b:Title>Elon Musk Confessions: All the Stupid Things Tesla Has Done</b:Title>
    <b:PeriodicalTitle>Fortune</b:PeriodicalTitle>
    <b:Year>2016</b:Year>
    <b:Month>May</b:Month>
    <b:Day>31</b:Day>
    <b:Medium>Web</b:Medium>
    <b:Author>
      <b:Author>
        <b:NameList>
          <b:Person>
            <b:Last>Fehrenbacher</b:Last>
            <b:First>Katie</b:First>
          </b:Person>
        </b:NameList>
      </b:Author>
    </b:Author>
    <b:URL>https://fortune.com/2016/05/31/elon-musk-confessions-tesla/</b:URL>
    <b:RefOrder>8</b:RefOrder>
  </b:Source>
  <b:Source>
    <b:Tag>DB1</b:Tag>
    <b:SourceType>ArticleInAPeriodical</b:SourceType>
    <b:Guid>{02D9838A-A525-4DAE-BB31-D7478BBE37DF}</b:Guid>
    <b:Title>Star Trek: Fuck</b:Title>
    <b:PeriodicalTitle>The Psalms</b:PeriodicalTitle>
    <b:Year>2020</b:Year>
    <b:Month>May</b:Month>
    <b:Day>12</b:Day>
    <b:Pages>1</b:Pages>
    <b:Medium>Web</b:Medium>
    <b:City>Columbia</b:City>
    <b:Publisher>Extratone</b:Publisher>
    <b:URL>https://bilge.world/star-trek-discovery-review</b:URL>
    <b:Author>
      <b:Author>
        <b:NameList>
          <b:Person>
            <b:Last>Blue</b:Last>
            <b:First>David</b:First>
          </b:Person>
        </b:NameList>
      </b:Author>
    </b:Author>
    <b:RefOrder>9</b:RefOrder>
  </b:Source>
  <b:Source>
    <b:Tag>T7</b:Tag>
    <b:SourceType>Interview</b:SourceType>
    <b:Guid>{E3CC0B43-66F8-49F8-AE0E-F8E075C3A9C9}</b:Guid>
    <b:Title>Episode #1179</b:Title>
    <b:Year>2018</b:Year>
    <b:Month>September</b:Month>
    <b:Day>7</b:Day>
    <b:Medium>Audio</b:Medium>
    <b:Author>
      <b:Interviewee>
        <b:NameList>
          <b:Person>
            <b:Last>Musk</b:Last>
            <b:First>Elon</b:First>
          </b:Person>
        </b:NameList>
      </b:Interviewee>
      <b:Interviewer>
        <b:NameList>
          <b:Person>
            <b:Last>Rogan</b:Last>
            <b:First>Joe</b:First>
          </b:Person>
        </b:NameList>
      </b:Interviewer>
    </b:Author>
    <b:URL>http://podcasts.joerogan.net/podcasts/elon-musk</b:URL>
    <b:RefOrder>10</b:RefOrder>
  </b:Source>
  <b:Source>
    <b:Tag>T8</b:Tag>
    <b:SourceType>Interview</b:SourceType>
    <b:Guid>{ACEB5EF3-F52D-4FDC-9BD9-8B1AE582B62F}</b:Guid>
    <b:Title>Episode #1470</b:Title>
    <b:Year>2020</b:Year>
    <b:Month>April</b:Month>
    <b:Day>7</b:Day>
    <b:Medium>Audio</b:Medium>
    <b:URL>http://podcasts.joerogan.net/podcasts/elon-musk-2</b:URL>
    <b:Author>
      <b:Interviewee>
        <b:NameList>
          <b:Person>
            <b:Last>Musk</b:Last>
            <b:First>Elon</b:First>
          </b:Person>
        </b:NameList>
      </b:Interviewee>
      <b:Interviewer>
        <b:NameList>
          <b:Person>
            <b:Last>Rogan</b:Last>
            <b:First>Joe</b:First>
          </b:Person>
        </b:NameList>
      </b:Interviewer>
    </b:Author>
    <b:RefOrder>11</b:RefOrder>
  </b:Source>
  <b:Source>
    <b:Tag>T5</b:Tag>
    <b:SourceType>ArticleInAPeriodical</b:SourceType>
    <b:Guid>{1D09EB3B-CA08-4ED8-91EB-CB81C83EE1D5}</b:Guid>
    <b:Title>2008 Tesla Roadster Road Test</b:Title>
    <b:Year>2008</b:Year>
    <b:Month>March</b:Month>
    <b:Day>1</b:Day>
    <b:Medium>Web</b:Medium>
    <b:PeriodicalTitle>Car &amp; Driver</b:PeriodicalTitle>
    <b:Publisher>Hearst Digital Media</b:Publisher>
    <b:Author>
      <b:Author>
        <b:NameList>
          <b:Person>
            <b:Last>Csere</b:Last>
            <b:First>Csaba</b:First>
          </b:Person>
        </b:NameList>
      </b:Author>
    </b:Author>
    <b:URL>https://www.caranddriver.com/reviews/a15150030/2008-tesla-roadster-road-test/</b:URL>
    <b:RefOrder>12</b:RefOrder>
  </b:Source>
  <b:Source>
    <b:Tag>T9</b:Tag>
    <b:SourceType>ArticleInAPeriodical</b:SourceType>
    <b:Guid>{77CF2BCE-F119-46ED-9E9D-F715DB7C8A82}</b:Guid>
    <b:Title>2013 Motor Trend Car of the Year: Tesla Model S</b:Title>
    <b:Year>2012</b:Year>
    <b:Month>December</b:Month>
    <b:Day>12</b:Day>
    <b:Medium>Web</b:Medium>
    <b:PeriodicalTitle>Motor Trend</b:PeriodicalTitle>
    <b:Author>
      <b:Author>
        <b:NameList>
          <b:Person>
            <b:Last>MacKenzie</b:Last>
            <b:First>Angus</b:First>
          </b:Person>
        </b:NameList>
      </b:Author>
      <b:Editor>
        <b:NameList>
          <b:Person>
            <b:Last>Loh</b:Last>
            <b:First>Edward</b:First>
          </b:Person>
        </b:NameList>
      </b:Editor>
    </b:Author>
    <b:URL>https://www.motortrend.com/news/2013-motor-trend-car-of-the-year-tesla-model-s/</b:URL>
    <b:RefOrder>13</b:RefOrder>
  </b:Source>
  <b:Source>
    <b:Tag>T10</b:Tag>
    <b:SourceType>ArticleInAPeriodical</b:SourceType>
    <b:Guid>{3A6D2DC5-A66D-4157-944E-1E2B4F58F0E9}</b:Guid>
    <b:Title>Tesla Inches Closer to 2020 Goal With Quarterly Sales Record</b:Title>
    <b:PeriodicalTitle>Bloomberg</b:PeriodicalTitle>
    <b:Year>2020</b:Year>
    <b:Month>October</b:Month>
    <b:Day>2</b:Day>
    <b:Medium>Web</b:Medium>
    <b:Author>
      <b:Author>
        <b:NameList>
          <b:Person>
            <b:Last>Hull</b:Last>
            <b:First>Dana</b:First>
          </b:Person>
        </b:NameList>
      </b:Author>
    </b:Author>
    <b:YearAccessed>2020</b:YearAccessed>
    <b:MonthAccessed>November</b:MonthAccessed>
    <b:DayAccessed>2</b:DayAccessed>
    <b:URL>https://www.bloomberg.com/news/articles/2020-10-02/tesla-delivered-record-number-of-electric-vehicles-last-quarter</b:URL>
    <b:RefOrder>14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2.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3.xml><?xml version="1.0" encoding="utf-8"?>
<ds:datastoreItem xmlns:ds="http://schemas.openxmlformats.org/officeDocument/2006/customXml" ds:itemID="{D64C6944-9F1F-4F29-BAC3-F7D35D1799FF}">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20</TotalTime>
  <Pages>7</Pages>
  <Words>2162</Words>
  <Characters>12330</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Introducing David Krusemark (Blue) as [The W-Word]</vt:lpstr>
      <vt:lpstr>DISCLAIMATION</vt:lpstr>
      <vt:lpstr>Chapter I: Apathy Misconceived</vt:lpstr>
      <vt:lpstr>/</vt:lpstr>
      <vt:lpstr>Chapter III: Vanity For Good</vt:lpstr>
      <vt:lpstr>    The Automobile</vt:lpstr>
    </vt:vector>
  </TitlesOfParts>
  <Company>Extratone</Company>
  <LinksUpToDate>false</LinksUpToDate>
  <CharactersWithSpaces>14464</CharactersWithSpaces>
  <SharedDoc>false</SharedDoc>
  <HyperlinkBase>extratone.com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Young Men</dc:subject>
  <dc:creator>David Blue</dc:creator>
  <cp:keywords>essay, academia</cp:keywords>
  <dc:description/>
  <cp:lastModifiedBy>David Blue</cp:lastModifiedBy>
  <cp:revision>2</cp:revision>
  <dcterms:created xsi:type="dcterms:W3CDTF">2020-12-02T04:29:00Z</dcterms:created>
  <dcterms:modified xsi:type="dcterms:W3CDTF">2020-12-02T04:29:00Z</dcterms:modified>
  <cp:category>Academia</cp:category>
  <cp:contentStatus>Pre-Writing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